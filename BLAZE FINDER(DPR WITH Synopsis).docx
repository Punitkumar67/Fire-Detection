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52F7D" w:rsidRDefault="00DF198B" w:rsidP="00DF198B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3AA2CB23" wp14:editId="6E09D6BB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:rsidTr="00185F4A">
        <w:trPr>
          <w:trHeight w:val="1083"/>
        </w:trPr>
        <w:tc>
          <w:tcPr>
            <w:tcW w:w="10790" w:type="dxa"/>
            <w:gridSpan w:val="9"/>
          </w:tcPr>
          <w:p w:rsidR="00DF198B" w:rsidRDefault="00DF198B"/>
        </w:tc>
      </w:tr>
      <w:tr w:rsidR="00DF198B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:rsidR="00DF198B" w:rsidRPr="00DF198B" w:rsidRDefault="008A59A9" w:rsidP="00874FE7">
            <w:pPr>
              <w:pStyle w:val="Heading1"/>
            </w:pPr>
            <w:r>
              <w:t>BLAZE FINDER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:rsidR="00DF198B" w:rsidRDefault="00DF198B"/>
        </w:tc>
      </w:tr>
      <w:tr w:rsidR="00DF198B" w:rsidTr="00185F4A">
        <w:trPr>
          <w:trHeight w:val="1837"/>
        </w:trPr>
        <w:tc>
          <w:tcPr>
            <w:tcW w:w="1170" w:type="dxa"/>
          </w:tcPr>
          <w:p w:rsidR="00DF198B" w:rsidRDefault="00DF198B"/>
        </w:tc>
        <w:tc>
          <w:tcPr>
            <w:tcW w:w="8460" w:type="dxa"/>
            <w:gridSpan w:val="7"/>
          </w:tcPr>
          <w:p w:rsidR="00DF198B" w:rsidRDefault="00DF198B"/>
        </w:tc>
        <w:tc>
          <w:tcPr>
            <w:tcW w:w="1160" w:type="dxa"/>
          </w:tcPr>
          <w:p w:rsidR="00DF198B" w:rsidRDefault="00DF198B"/>
        </w:tc>
      </w:tr>
      <w:tr w:rsidR="00DF198B" w:rsidTr="00185F4A">
        <w:trPr>
          <w:trHeight w:val="929"/>
        </w:trPr>
        <w:tc>
          <w:tcPr>
            <w:tcW w:w="2397" w:type="dxa"/>
            <w:gridSpan w:val="4"/>
          </w:tcPr>
          <w:p w:rsidR="00DF198B" w:rsidRDefault="00DF198B"/>
        </w:tc>
        <w:tc>
          <w:tcPr>
            <w:tcW w:w="5995" w:type="dxa"/>
            <w:shd w:val="clear" w:color="auto" w:fill="FFFFFF" w:themeFill="background1"/>
          </w:tcPr>
          <w:p w:rsidR="00DF198B" w:rsidRPr="00DF198B" w:rsidRDefault="00DF198B" w:rsidP="002C1F80">
            <w:pPr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:rsidR="00DF198B" w:rsidRDefault="00DF198B"/>
        </w:tc>
      </w:tr>
      <w:tr w:rsidR="00DF198B" w:rsidTr="00185F4A">
        <w:trPr>
          <w:trHeight w:val="1460"/>
        </w:trPr>
        <w:tc>
          <w:tcPr>
            <w:tcW w:w="2397" w:type="dxa"/>
            <w:gridSpan w:val="4"/>
          </w:tcPr>
          <w:p w:rsidR="00DF198B" w:rsidRDefault="00DF198B"/>
        </w:tc>
        <w:tc>
          <w:tcPr>
            <w:tcW w:w="5995" w:type="dxa"/>
            <w:shd w:val="clear" w:color="auto" w:fill="FFFFFF" w:themeFill="background1"/>
          </w:tcPr>
          <w:p w:rsidR="00DF198B" w:rsidRDefault="008A59A9" w:rsidP="008A59A9">
            <w:pPr>
              <w:pStyle w:val="Heading2"/>
              <w:jc w:val="left"/>
            </w:pPr>
            <w:r>
              <w:t>PREPARED BY:</w:t>
            </w:r>
          </w:p>
          <w:p w:rsidR="008A59A9" w:rsidRDefault="00BD1D90" w:rsidP="008A59A9">
            <w:r>
              <w:t xml:space="preserve">            </w:t>
            </w:r>
          </w:p>
          <w:p w:rsidR="00BD1D90" w:rsidRDefault="00BD1D90" w:rsidP="008A59A9">
            <w:r>
              <w:t xml:space="preserve">             GAURAV (CONTENT CREATER) </w:t>
            </w:r>
            <w:r w:rsidRPr="00BD1D90">
              <w:rPr>
                <w:rFonts w:asciiTheme="majorHAnsi" w:hAnsiTheme="majorHAnsi"/>
              </w:rPr>
              <w:t>BTC35114</w:t>
            </w:r>
          </w:p>
          <w:p w:rsidR="00BD1D90" w:rsidRPr="00BD1D90" w:rsidRDefault="00BD1D90" w:rsidP="008A59A9">
            <w:r>
              <w:t xml:space="preserve">             JATIN (ALORITHUM WRITER) </w:t>
            </w:r>
            <w:r w:rsidRPr="00BD1D90">
              <w:rPr>
                <w:rFonts w:asciiTheme="majorHAnsi" w:hAnsiTheme="majorHAnsi"/>
              </w:rPr>
              <w:t>BTC35120</w:t>
            </w:r>
          </w:p>
          <w:p w:rsidR="00BD1D90" w:rsidRPr="008A59A9" w:rsidRDefault="00BD1D90" w:rsidP="008A59A9">
            <w:r>
              <w:t xml:space="preserve">             KARTIK (CODER) </w:t>
            </w:r>
            <w:r w:rsidRPr="00BD1D90">
              <w:rPr>
                <w:rFonts w:asciiTheme="majorHAnsi" w:hAnsiTheme="majorHAnsi"/>
              </w:rPr>
              <w:t>BTC35125</w:t>
            </w:r>
          </w:p>
          <w:p w:rsidR="008A59A9" w:rsidRPr="008A59A9" w:rsidRDefault="008A59A9" w:rsidP="008A59A9">
            <w:r>
              <w:t xml:space="preserve">             PUNIT KUMAR(CODER)</w:t>
            </w:r>
            <w:r w:rsidR="00BD1D90" w:rsidRPr="00BD1D90">
              <w:rPr>
                <w:rFonts w:asciiTheme="majorHAnsi" w:hAnsiTheme="majorHAnsi"/>
              </w:rPr>
              <w:t>BTC35150</w:t>
            </w:r>
          </w:p>
        </w:tc>
        <w:tc>
          <w:tcPr>
            <w:tcW w:w="2398" w:type="dxa"/>
            <w:gridSpan w:val="4"/>
          </w:tcPr>
          <w:p w:rsidR="00DF198B" w:rsidRDefault="00DF198B"/>
        </w:tc>
      </w:tr>
      <w:tr w:rsidR="00DF198B" w:rsidTr="00185F4A">
        <w:trPr>
          <w:trHeight w:val="7176"/>
        </w:trPr>
        <w:tc>
          <w:tcPr>
            <w:tcW w:w="2397" w:type="dxa"/>
            <w:gridSpan w:val="4"/>
            <w:vAlign w:val="bottom"/>
          </w:tcPr>
          <w:p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:rsidR="00DF198B" w:rsidRPr="00DF198B" w:rsidRDefault="00BD1D90" w:rsidP="00874FE7">
            <w:pPr>
              <w:pStyle w:val="Heading3"/>
            </w:pPr>
            <w:r>
              <w:t>2022-</w:t>
            </w:r>
            <w:r w:rsidR="002C1F80">
              <w:t>2023</w:t>
            </w:r>
          </w:p>
          <w:p w:rsidR="00874FE7" w:rsidRPr="00DF198B" w:rsidRDefault="00597906" w:rsidP="00874FE7">
            <w:pPr>
              <w:pStyle w:val="Heading3"/>
            </w:pPr>
            <w:sdt>
              <w:sdtPr>
                <w:id w:val="-1516760087"/>
                <w:placeholder>
                  <w:docPart w:val="C76C6E55B95B4F29A9560600F30D751A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t>—</w:t>
                </w:r>
              </w:sdtContent>
            </w:sdt>
          </w:p>
          <w:p w:rsidR="00DF198B" w:rsidRPr="00DF198B" w:rsidRDefault="002C1F80" w:rsidP="00874FE7">
            <w:pPr>
              <w:pStyle w:val="Heading3"/>
            </w:pPr>
            <w:r>
              <w:t>BTECH CSE</w:t>
            </w:r>
          </w:p>
          <w:p w:rsidR="00DF198B" w:rsidRPr="00DF198B" w:rsidRDefault="00597906" w:rsidP="00874FE7">
            <w:pPr>
              <w:pStyle w:val="Heading3"/>
            </w:pPr>
            <w:sdt>
              <w:sdtPr>
                <w:id w:val="1492440299"/>
                <w:placeholder>
                  <w:docPart w:val="4B5F3E5CF943491A80E537413F825F46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t>—</w:t>
                </w:r>
              </w:sdtContent>
            </w:sdt>
          </w:p>
          <w:p w:rsidR="00DF198B" w:rsidRDefault="008C78FC" w:rsidP="00874FE7">
            <w:pPr>
              <w:pStyle w:val="Heading3"/>
            </w:pPr>
            <w:r>
              <w:t xml:space="preserve">Submitted </w:t>
            </w:r>
            <w:bookmarkStart w:id="0" w:name="_GoBack"/>
            <w:bookmarkEnd w:id="0"/>
            <w:r w:rsidR="002C1F80">
              <w:t xml:space="preserve">to Dr. Aanchal </w:t>
            </w:r>
            <w:r w:rsidR="00BD1D90">
              <w:t xml:space="preserve">Assistant professor </w:t>
            </w:r>
          </w:p>
          <w:p w:rsidR="00DF198B" w:rsidRPr="00DF198B" w:rsidRDefault="00DF198B" w:rsidP="00DF198B"/>
        </w:tc>
        <w:tc>
          <w:tcPr>
            <w:tcW w:w="2398" w:type="dxa"/>
            <w:gridSpan w:val="4"/>
            <w:vAlign w:val="bottom"/>
          </w:tcPr>
          <w:p w:rsidR="00DF198B" w:rsidRDefault="00DF198B" w:rsidP="00DF198B">
            <w:pPr>
              <w:jc w:val="center"/>
            </w:pPr>
          </w:p>
        </w:tc>
      </w:tr>
      <w:tr w:rsidR="00DF198B" w:rsidTr="00185F4A">
        <w:tc>
          <w:tcPr>
            <w:tcW w:w="2340" w:type="dxa"/>
            <w:gridSpan w:val="3"/>
          </w:tcPr>
          <w:p w:rsidR="00DF198B" w:rsidRDefault="00DF198B"/>
        </w:tc>
        <w:tc>
          <w:tcPr>
            <w:tcW w:w="6120" w:type="dxa"/>
            <w:gridSpan w:val="3"/>
          </w:tcPr>
          <w:p w:rsidR="00DF198B" w:rsidRDefault="00DF198B"/>
        </w:tc>
        <w:tc>
          <w:tcPr>
            <w:tcW w:w="2330" w:type="dxa"/>
            <w:gridSpan w:val="3"/>
          </w:tcPr>
          <w:p w:rsidR="00DF198B" w:rsidRDefault="00DF198B"/>
        </w:tc>
      </w:tr>
    </w:tbl>
    <w:p w:rsidR="00DF198B" w:rsidRDefault="00DF198B"/>
    <w:p w:rsidR="00DF198B" w:rsidRDefault="002D2200" w:rsidP="002D2200">
      <w:pPr>
        <w:pStyle w:val="GraphicAnchor"/>
      </w:pPr>
      <w:r w:rsidRPr="004909D9"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193578B9" wp14:editId="0A7FC88F">
                <wp:simplePos x="0" y="0"/>
                <wp:positionH relativeFrom="column">
                  <wp:posOffset>6438</wp:posOffset>
                </wp:positionH>
                <wp:positionV relativeFrom="paragraph">
                  <wp:posOffset>6439</wp:posOffset>
                </wp:positionV>
                <wp:extent cx="6857643" cy="9105265"/>
                <wp:effectExtent l="0" t="0" r="635" b="635"/>
                <wp:wrapNone/>
                <wp:docPr id="2" name="Rectangle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7643" cy="910526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noFill/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A15CDE" id="Rectangle 2" o:spid="_x0000_s1026" style="position:absolute;margin-left:.5pt;margin-top:.5pt;width:539.95pt;height:716.95pt;z-index:-251659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" fillcolor="#476166 [3204]" stroked="f" strokeweight="2pt">
                <v:stroke miterlimit="4"/>
                <v:textbox inset="3pt,3pt,3pt,3pt"/>
              </v:rect>
            </w:pict>
          </mc:Fallback>
        </mc:AlternateContent>
      </w:r>
      <w:r w:rsidRPr="004909D9">
        <w:rPr>
          <w:noProof/>
          <w:lang w:eastAsia="en-AU"/>
        </w:rPr>
        <w:drawing>
          <wp:anchor distT="0" distB="0" distL="114300" distR="114300" simplePos="0" relativeHeight="251660288" behindDoc="1" locked="0" layoutInCell="1" allowOverlap="1" wp14:anchorId="5599B41D" wp14:editId="633DDCE8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3" name="Picture 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2158"/>
        <w:gridCol w:w="542"/>
        <w:gridCol w:w="540"/>
        <w:gridCol w:w="1076"/>
        <w:gridCol w:w="2158"/>
        <w:gridCol w:w="1087"/>
        <w:gridCol w:w="540"/>
        <w:gridCol w:w="540"/>
        <w:gridCol w:w="2158"/>
      </w:tblGrid>
      <w:tr w:rsidR="002D2200" w:rsidTr="00185F4A">
        <w:trPr>
          <w:trHeight w:val="1152"/>
        </w:trPr>
        <w:tc>
          <w:tcPr>
            <w:tcW w:w="2158" w:type="dxa"/>
          </w:tcPr>
          <w:p w:rsidR="002D2200" w:rsidRDefault="002D2200"/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:rsidR="002D2200" w:rsidRDefault="002D2200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:rsidR="002D2200" w:rsidRDefault="002D2200"/>
        </w:tc>
        <w:tc>
          <w:tcPr>
            <w:tcW w:w="2167" w:type="dxa"/>
            <w:gridSpan w:val="3"/>
            <w:tcBorders>
              <w:bottom w:val="single" w:sz="18" w:space="0" w:color="476166" w:themeColor="accent1"/>
            </w:tcBorders>
          </w:tcPr>
          <w:p w:rsidR="002D2200" w:rsidRDefault="002D2200"/>
        </w:tc>
        <w:tc>
          <w:tcPr>
            <w:tcW w:w="2158" w:type="dxa"/>
          </w:tcPr>
          <w:p w:rsidR="002D2200" w:rsidRDefault="002D2200"/>
        </w:tc>
      </w:tr>
      <w:tr w:rsidR="002D2200" w:rsidTr="00185F4A">
        <w:trPr>
          <w:trHeight w:val="664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:rsidR="002D2200" w:rsidRDefault="002D2200"/>
        </w:tc>
        <w:tc>
          <w:tcPr>
            <w:tcW w:w="6483" w:type="dxa"/>
            <w:gridSpan w:val="7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:rsidR="002D2200" w:rsidRPr="00E74B29" w:rsidRDefault="00597906" w:rsidP="00874FE7">
            <w:pPr>
              <w:pStyle w:val="Heading4"/>
            </w:pPr>
            <w:sdt>
              <w:sdtPr>
                <w:id w:val="-621303809"/>
                <w:placeholder>
                  <w:docPart w:val="328AF7BDD80943D7A7094BD6E6416C5B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E74B29">
                  <w:t>INSTRUCTIONS</w:t>
                </w:r>
              </w:sdtContent>
            </w:sdt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:rsidR="002D2200" w:rsidRDefault="002D2200"/>
        </w:tc>
      </w:tr>
      <w:tr w:rsidR="002D2200" w:rsidTr="00185F4A">
        <w:trPr>
          <w:trHeight w:val="311"/>
        </w:trPr>
        <w:tc>
          <w:tcPr>
            <w:tcW w:w="2158" w:type="dxa"/>
          </w:tcPr>
          <w:p w:rsidR="002D2200" w:rsidRDefault="002D2200"/>
        </w:tc>
        <w:tc>
          <w:tcPr>
            <w:tcW w:w="2158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:rsidR="002D2200" w:rsidRDefault="002D2200"/>
        </w:tc>
        <w:tc>
          <w:tcPr>
            <w:tcW w:w="2158" w:type="dxa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:rsidR="002D2200" w:rsidRDefault="002D2200"/>
        </w:tc>
        <w:tc>
          <w:tcPr>
            <w:tcW w:w="2167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:rsidR="002D2200" w:rsidRDefault="002D2200"/>
        </w:tc>
        <w:tc>
          <w:tcPr>
            <w:tcW w:w="2158" w:type="dxa"/>
          </w:tcPr>
          <w:p w:rsidR="002D2200" w:rsidRDefault="002D2200"/>
        </w:tc>
      </w:tr>
      <w:tr w:rsidR="00E74B29" w:rsidTr="00185F4A">
        <w:trPr>
          <w:trHeight w:val="576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:rsidR="00E74B29" w:rsidRDefault="00E74B29"/>
        </w:tc>
        <w:tc>
          <w:tcPr>
            <w:tcW w:w="1082" w:type="dxa"/>
            <w:gridSpan w:val="2"/>
            <w:tcBorders>
              <w:top w:val="single" w:sz="18" w:space="0" w:color="476166" w:themeColor="accent1"/>
              <w:left w:val="single" w:sz="18" w:space="0" w:color="476166" w:themeColor="accent1"/>
            </w:tcBorders>
            <w:shd w:val="clear" w:color="auto" w:fill="FFFFFF" w:themeFill="background1"/>
          </w:tcPr>
          <w:p w:rsidR="00E74B29" w:rsidRDefault="00E74B29"/>
        </w:tc>
        <w:tc>
          <w:tcPr>
            <w:tcW w:w="4321" w:type="dxa"/>
            <w:gridSpan w:val="3"/>
            <w:tcBorders>
              <w:top w:val="single" w:sz="18" w:space="0" w:color="476166" w:themeColor="accent1"/>
            </w:tcBorders>
            <w:shd w:val="clear" w:color="auto" w:fill="FFFFFF" w:themeFill="background1"/>
          </w:tcPr>
          <w:p w:rsidR="00E74B29" w:rsidRDefault="00E74B29" w:rsidP="00E74B29"/>
        </w:tc>
        <w:tc>
          <w:tcPr>
            <w:tcW w:w="1080" w:type="dxa"/>
            <w:gridSpan w:val="2"/>
            <w:tcBorders>
              <w:top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:rsidR="00E74B29" w:rsidRDefault="00E74B29"/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:rsidR="00E74B29" w:rsidRDefault="00E74B29"/>
        </w:tc>
      </w:tr>
      <w:tr w:rsidR="000E4641" w:rsidTr="00185F4A">
        <w:trPr>
          <w:trHeight w:val="4447"/>
        </w:trPr>
        <w:tc>
          <w:tcPr>
            <w:tcW w:w="2158" w:type="dxa"/>
            <w:vMerge w:val="restart"/>
            <w:tcBorders>
              <w:right w:val="single" w:sz="18" w:space="0" w:color="476166" w:themeColor="accent1"/>
            </w:tcBorders>
          </w:tcPr>
          <w:p w:rsidR="000E4641" w:rsidRDefault="000E4641"/>
        </w:tc>
        <w:tc>
          <w:tcPr>
            <w:tcW w:w="542" w:type="dxa"/>
            <w:vMerge w:val="restart"/>
            <w:tcBorders>
              <w:left w:val="single" w:sz="18" w:space="0" w:color="476166" w:themeColor="accent1"/>
            </w:tcBorders>
            <w:shd w:val="clear" w:color="auto" w:fill="FFFFFF" w:themeFill="background1"/>
          </w:tcPr>
          <w:p w:rsidR="000E4641" w:rsidRDefault="000E4641"/>
        </w:tc>
        <w:tc>
          <w:tcPr>
            <w:tcW w:w="540" w:type="dxa"/>
            <w:shd w:val="clear" w:color="auto" w:fill="FFFFFF" w:themeFill="background1"/>
          </w:tcPr>
          <w:p w:rsidR="000E4641" w:rsidRDefault="000E4641"/>
        </w:tc>
        <w:tc>
          <w:tcPr>
            <w:tcW w:w="4321" w:type="dxa"/>
            <w:gridSpan w:val="3"/>
            <w:shd w:val="clear" w:color="auto" w:fill="FFFFFF" w:themeFill="background1"/>
          </w:tcPr>
          <w:p w:rsidR="006771CF" w:rsidRPr="006771CF" w:rsidRDefault="006771CF" w:rsidP="006771CF">
            <w:pPr>
              <w:shd w:val="clear" w:color="auto" w:fill="FFFFFF"/>
              <w:spacing w:after="240" w:line="360" w:lineRule="atLeast"/>
              <w:rPr>
                <w:rFonts w:ascii="Times New Roman" w:eastAsia="Times New Roman" w:hAnsi="Times New Roman" w:cs="Times New Roman"/>
                <w:color w:val="444444"/>
                <w:sz w:val="22"/>
                <w:szCs w:val="22"/>
              </w:rPr>
            </w:pPr>
            <w:r w:rsidRPr="006129FE">
              <w:rPr>
                <w:rFonts w:ascii="Times New Roman" w:eastAsia="Times New Roman" w:hAnsi="Times New Roman" w:cs="Times New Roman"/>
                <w:color w:val="444444"/>
                <w:sz w:val="28"/>
                <w:szCs w:val="28"/>
              </w:rPr>
              <w:t>Stubble burning is the intentional burning or setting on fire of crop residue to remove them from the field in order to sow the next crop</w:t>
            </w:r>
            <w:r w:rsidRPr="006129FE">
              <w:rPr>
                <w:rFonts w:ascii="Times New Roman" w:eastAsia="Times New Roman" w:hAnsi="Times New Roman" w:cs="Times New Roman"/>
                <w:color w:val="444444"/>
                <w:sz w:val="22"/>
                <w:szCs w:val="22"/>
              </w:rPr>
              <w:t>.</w:t>
            </w:r>
          </w:p>
          <w:p w:rsidR="006771CF" w:rsidRPr="006129FE" w:rsidRDefault="006771CF" w:rsidP="006771CF">
            <w:pPr>
              <w:numPr>
                <w:ilvl w:val="0"/>
                <w:numId w:val="2"/>
              </w:numPr>
              <w:shd w:val="clear" w:color="auto" w:fill="FFFFFF"/>
              <w:spacing w:before="100" w:beforeAutospacing="1" w:after="75"/>
              <w:rPr>
                <w:rFonts w:ascii="Times New Roman" w:eastAsia="Times New Roman" w:hAnsi="Times New Roman" w:cs="Times New Roman"/>
                <w:color w:val="444444"/>
                <w:sz w:val="28"/>
                <w:szCs w:val="28"/>
              </w:rPr>
            </w:pPr>
            <w:r w:rsidRPr="006129FE">
              <w:rPr>
                <w:rFonts w:ascii="Times New Roman" w:eastAsia="Times New Roman" w:hAnsi="Times New Roman" w:cs="Times New Roman"/>
                <w:color w:val="444444"/>
                <w:sz w:val="28"/>
                <w:szCs w:val="28"/>
              </w:rPr>
              <w:t>In these areas, it begins around October, the same time at which the southwest monsoon withdraws.</w:t>
            </w:r>
          </w:p>
          <w:p w:rsidR="006771CF" w:rsidRPr="006129FE" w:rsidRDefault="006771CF" w:rsidP="006771CF">
            <w:pPr>
              <w:numPr>
                <w:ilvl w:val="0"/>
                <w:numId w:val="2"/>
              </w:numPr>
              <w:shd w:val="clear" w:color="auto" w:fill="FFFFFF"/>
              <w:spacing w:before="100" w:beforeAutospacing="1" w:after="75"/>
              <w:rPr>
                <w:rFonts w:ascii="Times New Roman" w:eastAsia="Times New Roman" w:hAnsi="Times New Roman" w:cs="Times New Roman"/>
                <w:color w:val="444444"/>
                <w:sz w:val="28"/>
                <w:szCs w:val="28"/>
              </w:rPr>
            </w:pPr>
            <w:r w:rsidRPr="006129FE">
              <w:rPr>
                <w:rFonts w:ascii="Times New Roman" w:eastAsia="Times New Roman" w:hAnsi="Times New Roman" w:cs="Times New Roman"/>
                <w:color w:val="444444"/>
                <w:sz w:val="28"/>
                <w:szCs w:val="28"/>
              </w:rPr>
              <w:t>Section 188 of th</w:t>
            </w:r>
            <w:r w:rsidRPr="006771CF">
              <w:rPr>
                <w:rFonts w:ascii="Times New Roman" w:eastAsia="Times New Roman" w:hAnsi="Times New Roman" w:cs="Times New Roman"/>
                <w:color w:val="444444"/>
                <w:sz w:val="28"/>
                <w:szCs w:val="28"/>
              </w:rPr>
              <w:t>e Indian Penal code</w:t>
            </w:r>
            <w:r w:rsidRPr="006129FE">
              <w:rPr>
                <w:rFonts w:ascii="Times New Roman" w:eastAsia="Times New Roman" w:hAnsi="Times New Roman" w:cs="Times New Roman"/>
                <w:color w:val="444444"/>
                <w:sz w:val="28"/>
                <w:szCs w:val="28"/>
              </w:rPr>
              <w:t> makes stubble burning a crime. Additionally, it was notified as an offence under the Air (Prevention and Control of Pollution) Act, 1981.</w:t>
            </w:r>
          </w:p>
          <w:p w:rsidR="000E4641" w:rsidRDefault="000E4641" w:rsidP="006771CF">
            <w:pPr>
              <w:pStyle w:val="Text"/>
            </w:pPr>
          </w:p>
          <w:p w:rsidR="000E4641" w:rsidRPr="00E74B29" w:rsidRDefault="000E4641" w:rsidP="000E4641">
            <w:pPr>
              <w:pStyle w:val="Text"/>
            </w:pPr>
          </w:p>
        </w:tc>
        <w:tc>
          <w:tcPr>
            <w:tcW w:w="540" w:type="dxa"/>
            <w:shd w:val="clear" w:color="auto" w:fill="FFFFFF" w:themeFill="background1"/>
          </w:tcPr>
          <w:p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540" w:type="dxa"/>
            <w:vMerge w:val="restart"/>
            <w:tcBorders>
              <w:right w:val="single" w:sz="18" w:space="0" w:color="476166" w:themeColor="accent1"/>
            </w:tcBorders>
            <w:shd w:val="clear" w:color="auto" w:fill="FFFFFF" w:themeFill="background1"/>
          </w:tcPr>
          <w:p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 w:val="restart"/>
            <w:tcBorders>
              <w:left w:val="single" w:sz="18" w:space="0" w:color="476166" w:themeColor="accent1"/>
            </w:tcBorders>
          </w:tcPr>
          <w:p w:rsidR="000E4641" w:rsidRDefault="000E4641"/>
        </w:tc>
      </w:tr>
      <w:tr w:rsidR="000E4641" w:rsidTr="00185F4A">
        <w:trPr>
          <w:trHeight w:val="1008"/>
        </w:trPr>
        <w:tc>
          <w:tcPr>
            <w:tcW w:w="2158" w:type="dxa"/>
            <w:vMerge/>
            <w:tcBorders>
              <w:right w:val="single" w:sz="18" w:space="0" w:color="476166" w:themeColor="accent1"/>
            </w:tcBorders>
          </w:tcPr>
          <w:p w:rsidR="000E4641" w:rsidRDefault="000E4641"/>
        </w:tc>
        <w:tc>
          <w:tcPr>
            <w:tcW w:w="542" w:type="dxa"/>
            <w:vMerge/>
            <w:tcBorders>
              <w:left w:val="single" w:sz="18" w:space="0" w:color="476166" w:themeColor="accent1"/>
              <w:bottom w:val="single" w:sz="18" w:space="0" w:color="476166" w:themeColor="accent1"/>
            </w:tcBorders>
            <w:shd w:val="clear" w:color="auto" w:fill="FFFFFF" w:themeFill="background1"/>
          </w:tcPr>
          <w:p w:rsidR="000E4641" w:rsidRDefault="000E4641"/>
        </w:tc>
        <w:tc>
          <w:tcPr>
            <w:tcW w:w="5401" w:type="dxa"/>
            <w:gridSpan w:val="5"/>
            <w:vMerge w:val="restart"/>
            <w:shd w:val="clear" w:color="auto" w:fill="FFFFFF" w:themeFill="background1"/>
          </w:tcPr>
          <w:p w:rsidR="000E4641" w:rsidRPr="00E74B29" w:rsidRDefault="002C1F80">
            <w:pPr>
              <w:rPr>
                <w:rFonts w:ascii="Georgia" w:hAnsi="Georgia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7E93B8D" wp14:editId="299E77DA">
                  <wp:extent cx="3435350" cy="1720850"/>
                  <wp:effectExtent l="0" t="0" r="0" b="0"/>
                  <wp:docPr id="9" name="Picture 9" descr="Barn fire breaks out at WNY dairy farm - YouTub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Barn fire breaks out at WNY dairy farm - YouTub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9260" cy="17729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  <w:vMerge/>
            <w:tcBorders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/>
            <w:tcBorders>
              <w:left w:val="single" w:sz="18" w:space="0" w:color="476166" w:themeColor="accent1"/>
            </w:tcBorders>
          </w:tcPr>
          <w:p w:rsidR="000E4641" w:rsidRDefault="000E4641"/>
        </w:tc>
      </w:tr>
      <w:tr w:rsidR="000E4641" w:rsidTr="00185F4A">
        <w:trPr>
          <w:trHeight w:val="1728"/>
        </w:trPr>
        <w:tc>
          <w:tcPr>
            <w:tcW w:w="2158" w:type="dxa"/>
            <w:vMerge w:val="restart"/>
          </w:tcPr>
          <w:p w:rsidR="000E4641" w:rsidRDefault="000E4641"/>
        </w:tc>
        <w:tc>
          <w:tcPr>
            <w:tcW w:w="542" w:type="dxa"/>
            <w:tcBorders>
              <w:top w:val="single" w:sz="18" w:space="0" w:color="476166" w:themeColor="accent1"/>
            </w:tcBorders>
          </w:tcPr>
          <w:p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:rsidR="000E4641" w:rsidRDefault="000E4641" w:rsidP="00E74B29">
            <w:pPr>
              <w:jc w:val="center"/>
            </w:pPr>
          </w:p>
        </w:tc>
        <w:tc>
          <w:tcPr>
            <w:tcW w:w="540" w:type="dxa"/>
            <w:tcBorders>
              <w:top w:val="single" w:sz="18" w:space="0" w:color="476166" w:themeColor="accent1"/>
            </w:tcBorders>
          </w:tcPr>
          <w:p w:rsidR="000E4641" w:rsidRDefault="000E4641" w:rsidP="00E74B29">
            <w:pPr>
              <w:jc w:val="center"/>
            </w:pPr>
          </w:p>
        </w:tc>
        <w:tc>
          <w:tcPr>
            <w:tcW w:w="2158" w:type="dxa"/>
            <w:vMerge w:val="restart"/>
          </w:tcPr>
          <w:p w:rsidR="000E4641" w:rsidRDefault="000E4641"/>
        </w:tc>
      </w:tr>
      <w:tr w:rsidR="000E4641" w:rsidTr="00185F4A">
        <w:trPr>
          <w:trHeight w:val="1728"/>
        </w:trPr>
        <w:tc>
          <w:tcPr>
            <w:tcW w:w="2158" w:type="dxa"/>
            <w:vMerge/>
          </w:tcPr>
          <w:p w:rsidR="000E4641" w:rsidRDefault="000E4641"/>
        </w:tc>
        <w:tc>
          <w:tcPr>
            <w:tcW w:w="542" w:type="dxa"/>
          </w:tcPr>
          <w:p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:rsidR="000E4641" w:rsidRDefault="000E4641" w:rsidP="00E74B29">
            <w:pPr>
              <w:jc w:val="center"/>
            </w:pPr>
          </w:p>
        </w:tc>
        <w:tc>
          <w:tcPr>
            <w:tcW w:w="540" w:type="dxa"/>
          </w:tcPr>
          <w:p w:rsidR="000E4641" w:rsidRDefault="000E4641" w:rsidP="00E74B29">
            <w:pPr>
              <w:jc w:val="center"/>
            </w:pPr>
          </w:p>
        </w:tc>
        <w:tc>
          <w:tcPr>
            <w:tcW w:w="2158" w:type="dxa"/>
            <w:vMerge/>
          </w:tcPr>
          <w:p w:rsidR="000E4641" w:rsidRDefault="000E4641"/>
        </w:tc>
      </w:tr>
    </w:tbl>
    <w:p w:rsidR="002D2200" w:rsidRDefault="002D2200"/>
    <w:p w:rsidR="00E74B29" w:rsidRDefault="000E4641" w:rsidP="0048120C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62336" behindDoc="1" locked="0" layoutInCell="1" allowOverlap="1" wp14:anchorId="7C249C8B" wp14:editId="47E3B807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6861176" cy="1944000"/>
            <wp:effectExtent l="0" t="0" r="0" b="0"/>
            <wp:wrapNone/>
            <wp:docPr id="6" name="Picture 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-0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176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1079"/>
        <w:gridCol w:w="2158"/>
        <w:gridCol w:w="719"/>
        <w:gridCol w:w="719"/>
        <w:gridCol w:w="720"/>
        <w:gridCol w:w="2158"/>
        <w:gridCol w:w="1079"/>
        <w:gridCol w:w="1079"/>
      </w:tblGrid>
      <w:tr w:rsidR="0048120C" w:rsidTr="00185F4A">
        <w:trPr>
          <w:trHeight w:val="2537"/>
        </w:trPr>
        <w:tc>
          <w:tcPr>
            <w:tcW w:w="2158" w:type="dxa"/>
            <w:gridSpan w:val="2"/>
          </w:tcPr>
          <w:p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:rsidR="0048120C" w:rsidRDefault="0048120C"/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:rsidR="0048120C" w:rsidRDefault="0048120C"/>
        </w:tc>
        <w:tc>
          <w:tcPr>
            <w:tcW w:w="2158" w:type="dxa"/>
            <w:gridSpan w:val="2"/>
          </w:tcPr>
          <w:p w:rsidR="0048120C" w:rsidRDefault="0048120C"/>
        </w:tc>
      </w:tr>
      <w:tr w:rsidR="0048120C" w:rsidTr="00185F4A">
        <w:trPr>
          <w:trHeight w:val="800"/>
        </w:trPr>
        <w:tc>
          <w:tcPr>
            <w:tcW w:w="2158" w:type="dxa"/>
            <w:gridSpan w:val="2"/>
            <w:tcBorders>
              <w:right w:val="single" w:sz="18" w:space="0" w:color="476166" w:themeColor="accent1"/>
            </w:tcBorders>
          </w:tcPr>
          <w:p w:rsidR="0048120C" w:rsidRDefault="0048120C"/>
        </w:tc>
        <w:tc>
          <w:tcPr>
            <w:tcW w:w="6474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:rsidR="0048120C" w:rsidRDefault="00597906" w:rsidP="00837914">
            <w:pPr>
              <w:pStyle w:val="Heading4"/>
            </w:pPr>
            <w:sdt>
              <w:sdtPr>
                <w:id w:val="19988942"/>
                <w:placeholder>
                  <w:docPart w:val="774B936189F749B78DC66E02C0027705"/>
                </w:placeholder>
                <w:temporary/>
                <w:showingPlcHdr/>
                <w15:appearance w15:val="hidden"/>
              </w:sdtPr>
              <w:sdtEndPr/>
              <w:sdtContent>
                <w:r w:rsidR="00837914" w:rsidRPr="0048120C">
                  <w:t>THE PROCESS</w:t>
                </w:r>
              </w:sdtContent>
            </w:sdt>
          </w:p>
        </w:tc>
        <w:tc>
          <w:tcPr>
            <w:tcW w:w="2158" w:type="dxa"/>
            <w:gridSpan w:val="2"/>
            <w:tcBorders>
              <w:left w:val="single" w:sz="18" w:space="0" w:color="476166" w:themeColor="accent1"/>
            </w:tcBorders>
          </w:tcPr>
          <w:p w:rsidR="0048120C" w:rsidRDefault="0048120C"/>
        </w:tc>
      </w:tr>
      <w:tr w:rsidR="0048120C" w:rsidTr="00185F4A">
        <w:tc>
          <w:tcPr>
            <w:tcW w:w="2158" w:type="dxa"/>
            <w:gridSpan w:val="2"/>
          </w:tcPr>
          <w:p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:rsidR="0048120C" w:rsidRDefault="0048120C"/>
        </w:tc>
        <w:tc>
          <w:tcPr>
            <w:tcW w:w="2158" w:type="dxa"/>
            <w:gridSpan w:val="3"/>
            <w:tcBorders>
              <w:top w:val="single" w:sz="18" w:space="0" w:color="476166" w:themeColor="accent1"/>
            </w:tcBorders>
          </w:tcPr>
          <w:p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:rsidR="0048120C" w:rsidRDefault="0048120C"/>
        </w:tc>
        <w:tc>
          <w:tcPr>
            <w:tcW w:w="2158" w:type="dxa"/>
            <w:gridSpan w:val="2"/>
          </w:tcPr>
          <w:p w:rsidR="0048120C" w:rsidRDefault="0048120C"/>
        </w:tc>
      </w:tr>
      <w:tr w:rsidR="0048120C" w:rsidTr="00185F4A">
        <w:trPr>
          <w:trHeight w:val="4546"/>
        </w:trPr>
        <w:tc>
          <w:tcPr>
            <w:tcW w:w="1079" w:type="dxa"/>
          </w:tcPr>
          <w:p w:rsidR="0048120C" w:rsidRDefault="0048120C"/>
        </w:tc>
        <w:tc>
          <w:tcPr>
            <w:tcW w:w="8632" w:type="dxa"/>
            <w:gridSpan w:val="7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:rsidR="0048120C" w:rsidRPr="004743B4" w:rsidRDefault="008A59A9" w:rsidP="0048120C">
            <w:pPr>
              <w:pStyle w:val="Heading5"/>
              <w:rPr>
                <w:rFonts w:asciiTheme="minorHAnsi" w:hAnsiTheme="minorHAnsi"/>
                <w:sz w:val="24"/>
                <w:szCs w:val="24"/>
              </w:rPr>
            </w:pPr>
            <w:r w:rsidRPr="004743B4">
              <w:rPr>
                <w:rFonts w:asciiTheme="minorHAnsi" w:hAnsiTheme="minorHAnsi"/>
                <w:sz w:val="24"/>
                <w:szCs w:val="24"/>
              </w:rPr>
              <w:t>How we reach here</w:t>
            </w:r>
          </w:p>
          <w:p w:rsidR="0048120C" w:rsidRPr="004743B4" w:rsidRDefault="0048120C" w:rsidP="0048120C"/>
          <w:p w:rsidR="006771CF" w:rsidRPr="004743B4" w:rsidRDefault="006771CF" w:rsidP="006771CF">
            <w:pPr>
              <w:pStyle w:val="Text"/>
              <w:rPr>
                <w:sz w:val="24"/>
                <w:szCs w:val="24"/>
              </w:rPr>
            </w:pPr>
            <w:r w:rsidRPr="004743B4">
              <w:rPr>
                <w:sz w:val="24"/>
                <w:szCs w:val="24"/>
              </w:rPr>
              <w:t>The code you made is for identifying stable burning in a set of images and saving the results in two separate datasets. Here's a breakdown of the code:</w:t>
            </w:r>
          </w:p>
          <w:p w:rsidR="006771CF" w:rsidRPr="004743B4" w:rsidRDefault="006771CF" w:rsidP="006771CF">
            <w:pPr>
              <w:pStyle w:val="Text"/>
              <w:rPr>
                <w:sz w:val="24"/>
                <w:szCs w:val="24"/>
              </w:rPr>
            </w:pPr>
          </w:p>
          <w:p w:rsidR="006771CF" w:rsidRPr="004743B4" w:rsidRDefault="006771CF" w:rsidP="006771CF">
            <w:pPr>
              <w:pStyle w:val="Text"/>
              <w:rPr>
                <w:sz w:val="24"/>
                <w:szCs w:val="24"/>
              </w:rPr>
            </w:pPr>
            <w:r w:rsidRPr="004743B4">
              <w:rPr>
                <w:sz w:val="24"/>
                <w:szCs w:val="24"/>
              </w:rPr>
              <w:t>1. The code imports the necessary libraries: `cv2` for computer vision operations, `</w:t>
            </w:r>
            <w:proofErr w:type="spellStart"/>
            <w:r w:rsidRPr="004743B4">
              <w:rPr>
                <w:sz w:val="24"/>
                <w:szCs w:val="24"/>
              </w:rPr>
              <w:t>numpy</w:t>
            </w:r>
            <w:proofErr w:type="spellEnd"/>
            <w:r w:rsidRPr="004743B4">
              <w:rPr>
                <w:sz w:val="24"/>
                <w:szCs w:val="24"/>
              </w:rPr>
              <w:t>` for numerical computations, and `pandas` for working with datasets.</w:t>
            </w:r>
          </w:p>
          <w:p w:rsidR="006771CF" w:rsidRPr="004743B4" w:rsidRDefault="006771CF" w:rsidP="006771CF">
            <w:pPr>
              <w:pStyle w:val="Text"/>
              <w:rPr>
                <w:sz w:val="24"/>
                <w:szCs w:val="24"/>
              </w:rPr>
            </w:pPr>
          </w:p>
          <w:p w:rsidR="006771CF" w:rsidRPr="004743B4" w:rsidRDefault="006771CF" w:rsidP="006771CF">
            <w:pPr>
              <w:pStyle w:val="Text"/>
              <w:rPr>
                <w:sz w:val="24"/>
                <w:szCs w:val="24"/>
              </w:rPr>
            </w:pPr>
            <w:r w:rsidRPr="004743B4">
              <w:rPr>
                <w:sz w:val="24"/>
                <w:szCs w:val="24"/>
              </w:rPr>
              <w:t>2. The function `</w:t>
            </w:r>
            <w:proofErr w:type="spellStart"/>
            <w:r w:rsidRPr="004743B4">
              <w:rPr>
                <w:sz w:val="24"/>
                <w:szCs w:val="24"/>
              </w:rPr>
              <w:t>identify_stable_burning</w:t>
            </w:r>
            <w:proofErr w:type="spellEnd"/>
            <w:r w:rsidRPr="004743B4">
              <w:rPr>
                <w:sz w:val="24"/>
                <w:szCs w:val="24"/>
              </w:rPr>
              <w:t>` is defined, which takes two arguments: `</w:t>
            </w:r>
            <w:proofErr w:type="spellStart"/>
            <w:r w:rsidRPr="004743B4">
              <w:rPr>
                <w:sz w:val="24"/>
                <w:szCs w:val="24"/>
              </w:rPr>
              <w:t>image_paths</w:t>
            </w:r>
            <w:proofErr w:type="spellEnd"/>
            <w:r w:rsidRPr="004743B4">
              <w:rPr>
                <w:sz w:val="24"/>
                <w:szCs w:val="24"/>
              </w:rPr>
              <w:t>` (a list of image file paths) and `</w:t>
            </w:r>
            <w:proofErr w:type="spellStart"/>
            <w:r w:rsidRPr="004743B4">
              <w:rPr>
                <w:sz w:val="24"/>
                <w:szCs w:val="24"/>
              </w:rPr>
              <w:t>threshold_area</w:t>
            </w:r>
            <w:proofErr w:type="spellEnd"/>
            <w:r w:rsidRPr="004743B4">
              <w:rPr>
                <w:sz w:val="24"/>
                <w:szCs w:val="24"/>
              </w:rPr>
              <w:t>` (a value used to filter contours based on their area).</w:t>
            </w:r>
          </w:p>
          <w:p w:rsidR="006771CF" w:rsidRPr="004743B4" w:rsidRDefault="006771CF" w:rsidP="006771CF">
            <w:pPr>
              <w:pStyle w:val="Text"/>
              <w:rPr>
                <w:sz w:val="24"/>
                <w:szCs w:val="24"/>
              </w:rPr>
            </w:pPr>
          </w:p>
          <w:p w:rsidR="006771CF" w:rsidRPr="004743B4" w:rsidRDefault="006771CF" w:rsidP="006771CF">
            <w:pPr>
              <w:pStyle w:val="Text"/>
              <w:rPr>
                <w:sz w:val="24"/>
                <w:szCs w:val="24"/>
              </w:rPr>
            </w:pPr>
            <w:r w:rsidRPr="004743B4">
              <w:rPr>
                <w:sz w:val="24"/>
                <w:szCs w:val="24"/>
              </w:rPr>
              <w:t>3. Inside the function, two empty DataFrames (`dataset1` and `dataset2`) are created to store the results of the analysis.</w:t>
            </w:r>
          </w:p>
          <w:p w:rsidR="006771CF" w:rsidRPr="004743B4" w:rsidRDefault="006771CF" w:rsidP="006771CF">
            <w:pPr>
              <w:pStyle w:val="Text"/>
              <w:rPr>
                <w:sz w:val="24"/>
                <w:szCs w:val="24"/>
              </w:rPr>
            </w:pPr>
          </w:p>
          <w:p w:rsidR="006771CF" w:rsidRPr="004743B4" w:rsidRDefault="006771CF" w:rsidP="006771CF">
            <w:pPr>
              <w:pStyle w:val="Text"/>
              <w:rPr>
                <w:sz w:val="24"/>
                <w:szCs w:val="24"/>
              </w:rPr>
            </w:pPr>
            <w:r w:rsidRPr="004743B4">
              <w:rPr>
                <w:sz w:val="24"/>
                <w:szCs w:val="24"/>
              </w:rPr>
              <w:t>4. The function loops through each image path provided in `</w:t>
            </w:r>
            <w:proofErr w:type="spellStart"/>
            <w:r w:rsidRPr="004743B4">
              <w:rPr>
                <w:sz w:val="24"/>
                <w:szCs w:val="24"/>
              </w:rPr>
              <w:t>image_paths</w:t>
            </w:r>
            <w:proofErr w:type="spellEnd"/>
            <w:r w:rsidRPr="004743B4">
              <w:rPr>
                <w:sz w:val="24"/>
                <w:szCs w:val="24"/>
              </w:rPr>
              <w:t>`.</w:t>
            </w:r>
          </w:p>
          <w:p w:rsidR="006771CF" w:rsidRPr="004743B4" w:rsidRDefault="006771CF" w:rsidP="006771CF">
            <w:pPr>
              <w:pStyle w:val="Text"/>
              <w:rPr>
                <w:sz w:val="24"/>
                <w:szCs w:val="24"/>
              </w:rPr>
            </w:pPr>
          </w:p>
          <w:p w:rsidR="006771CF" w:rsidRPr="004743B4" w:rsidRDefault="006771CF" w:rsidP="006771CF">
            <w:pPr>
              <w:pStyle w:val="Text"/>
              <w:rPr>
                <w:sz w:val="24"/>
                <w:szCs w:val="24"/>
              </w:rPr>
            </w:pPr>
            <w:r w:rsidRPr="004743B4">
              <w:rPr>
                <w:sz w:val="24"/>
                <w:szCs w:val="24"/>
              </w:rPr>
              <w:t>5. For each image, the code loads the image, converts it to grayscale, and applies thresholding to create a binary image.</w:t>
            </w:r>
          </w:p>
          <w:p w:rsidR="006771CF" w:rsidRPr="004743B4" w:rsidRDefault="006771CF" w:rsidP="006771CF">
            <w:pPr>
              <w:pStyle w:val="Text"/>
              <w:rPr>
                <w:sz w:val="24"/>
                <w:szCs w:val="24"/>
              </w:rPr>
            </w:pPr>
          </w:p>
          <w:p w:rsidR="006771CF" w:rsidRPr="004743B4" w:rsidRDefault="006771CF" w:rsidP="006771CF">
            <w:pPr>
              <w:pStyle w:val="Text"/>
              <w:rPr>
                <w:sz w:val="24"/>
                <w:szCs w:val="24"/>
              </w:rPr>
            </w:pPr>
            <w:r w:rsidRPr="004743B4">
              <w:rPr>
                <w:sz w:val="24"/>
                <w:szCs w:val="24"/>
              </w:rPr>
              <w:t>6. Contours are then extracted from the binary image using the `cv2.findContours` function.</w:t>
            </w:r>
          </w:p>
          <w:p w:rsidR="006771CF" w:rsidRPr="004743B4" w:rsidRDefault="006771CF" w:rsidP="006771CF">
            <w:pPr>
              <w:pStyle w:val="Text"/>
              <w:rPr>
                <w:sz w:val="24"/>
                <w:szCs w:val="24"/>
              </w:rPr>
            </w:pPr>
          </w:p>
          <w:p w:rsidR="006771CF" w:rsidRPr="004743B4" w:rsidRDefault="006771CF" w:rsidP="006771CF">
            <w:pPr>
              <w:pStyle w:val="Text"/>
              <w:rPr>
                <w:sz w:val="24"/>
                <w:szCs w:val="24"/>
              </w:rPr>
            </w:pPr>
            <w:r w:rsidRPr="004743B4">
              <w:rPr>
                <w:sz w:val="24"/>
                <w:szCs w:val="24"/>
              </w:rPr>
              <w:t>7. The extracted contours are filtered based on their area using a list comprehension.</w:t>
            </w:r>
          </w:p>
          <w:p w:rsidR="006771CF" w:rsidRPr="004743B4" w:rsidRDefault="006771CF" w:rsidP="006771CF">
            <w:pPr>
              <w:pStyle w:val="Text"/>
              <w:rPr>
                <w:sz w:val="24"/>
                <w:szCs w:val="24"/>
              </w:rPr>
            </w:pPr>
          </w:p>
          <w:p w:rsidR="006771CF" w:rsidRPr="004743B4" w:rsidRDefault="006771CF" w:rsidP="006771CF">
            <w:pPr>
              <w:pStyle w:val="Text"/>
              <w:rPr>
                <w:sz w:val="24"/>
                <w:szCs w:val="24"/>
              </w:rPr>
            </w:pPr>
            <w:r w:rsidRPr="004743B4">
              <w:rPr>
                <w:sz w:val="24"/>
                <w:szCs w:val="24"/>
              </w:rPr>
              <w:lastRenderedPageBreak/>
              <w:t>8. The filtered contours are drawn on the original image using the `cv2.drawContours` function.</w:t>
            </w:r>
          </w:p>
          <w:p w:rsidR="006771CF" w:rsidRPr="004743B4" w:rsidRDefault="006771CF" w:rsidP="006771CF">
            <w:pPr>
              <w:pStyle w:val="Text"/>
              <w:rPr>
                <w:sz w:val="24"/>
                <w:szCs w:val="24"/>
              </w:rPr>
            </w:pPr>
          </w:p>
          <w:p w:rsidR="006771CF" w:rsidRPr="004743B4" w:rsidRDefault="006771CF" w:rsidP="006771CF">
            <w:pPr>
              <w:pStyle w:val="Text"/>
              <w:rPr>
                <w:sz w:val="24"/>
                <w:szCs w:val="24"/>
              </w:rPr>
            </w:pPr>
            <w:r w:rsidRPr="004743B4">
              <w:rPr>
                <w:sz w:val="24"/>
                <w:szCs w:val="24"/>
              </w:rPr>
              <w:t>9. The image is classified as either having stable burning or not based on the number of filtered contours.</w:t>
            </w:r>
          </w:p>
          <w:p w:rsidR="006771CF" w:rsidRPr="004743B4" w:rsidRDefault="006771CF" w:rsidP="006771CF">
            <w:pPr>
              <w:pStyle w:val="Text"/>
              <w:rPr>
                <w:sz w:val="24"/>
                <w:szCs w:val="24"/>
              </w:rPr>
            </w:pPr>
          </w:p>
          <w:p w:rsidR="006771CF" w:rsidRPr="004743B4" w:rsidRDefault="006771CF" w:rsidP="006771CF">
            <w:pPr>
              <w:pStyle w:val="Text"/>
              <w:rPr>
                <w:sz w:val="24"/>
                <w:szCs w:val="24"/>
              </w:rPr>
            </w:pPr>
            <w:r w:rsidRPr="004743B4">
              <w:rPr>
                <w:sz w:val="24"/>
                <w:szCs w:val="24"/>
              </w:rPr>
              <w:t>10. The classified image path and label are added as a new row to the respective dataset (`dataset1` or `dataset2`).</w:t>
            </w:r>
          </w:p>
          <w:p w:rsidR="006771CF" w:rsidRPr="004743B4" w:rsidRDefault="006771CF" w:rsidP="006771CF">
            <w:pPr>
              <w:pStyle w:val="Text"/>
              <w:rPr>
                <w:sz w:val="24"/>
                <w:szCs w:val="24"/>
              </w:rPr>
            </w:pPr>
          </w:p>
          <w:p w:rsidR="006771CF" w:rsidRPr="004743B4" w:rsidRDefault="006771CF" w:rsidP="006771CF">
            <w:pPr>
              <w:pStyle w:val="Text"/>
              <w:rPr>
                <w:sz w:val="24"/>
                <w:szCs w:val="24"/>
              </w:rPr>
            </w:pPr>
            <w:r w:rsidRPr="004743B4">
              <w:rPr>
                <w:sz w:val="24"/>
                <w:szCs w:val="24"/>
              </w:rPr>
              <w:t>11. The result is displayed using `cv2.imshow` and the window is closed after a key is pressed.</w:t>
            </w:r>
          </w:p>
          <w:p w:rsidR="006771CF" w:rsidRPr="004743B4" w:rsidRDefault="006771CF" w:rsidP="006771CF">
            <w:pPr>
              <w:pStyle w:val="Text"/>
              <w:rPr>
                <w:sz w:val="24"/>
                <w:szCs w:val="24"/>
              </w:rPr>
            </w:pPr>
          </w:p>
          <w:p w:rsidR="006771CF" w:rsidRPr="004743B4" w:rsidRDefault="006771CF" w:rsidP="006771CF">
            <w:pPr>
              <w:pStyle w:val="Text"/>
              <w:rPr>
                <w:sz w:val="24"/>
                <w:szCs w:val="24"/>
              </w:rPr>
            </w:pPr>
            <w:r w:rsidRPr="004743B4">
              <w:rPr>
                <w:sz w:val="24"/>
                <w:szCs w:val="24"/>
              </w:rPr>
              <w:t>12. After processing all the images, the two datasets are saved to CSV files using `dataset1.to_csv` and `dataset2.to_csv`.</w:t>
            </w:r>
          </w:p>
          <w:p w:rsidR="006771CF" w:rsidRPr="004743B4" w:rsidRDefault="006771CF" w:rsidP="006771CF">
            <w:pPr>
              <w:pStyle w:val="Text"/>
              <w:rPr>
                <w:sz w:val="24"/>
                <w:szCs w:val="24"/>
              </w:rPr>
            </w:pPr>
          </w:p>
          <w:p w:rsidR="006771CF" w:rsidRPr="004743B4" w:rsidRDefault="006771CF" w:rsidP="006771CF">
            <w:pPr>
              <w:pStyle w:val="Text"/>
              <w:rPr>
                <w:sz w:val="24"/>
                <w:szCs w:val="24"/>
              </w:rPr>
            </w:pPr>
            <w:r w:rsidRPr="004743B4">
              <w:rPr>
                <w:sz w:val="24"/>
                <w:szCs w:val="24"/>
              </w:rPr>
              <w:t>13. The code then loads the saved datasets from the CSV files using `</w:t>
            </w:r>
            <w:proofErr w:type="spellStart"/>
            <w:proofErr w:type="gramStart"/>
            <w:r w:rsidRPr="004743B4">
              <w:rPr>
                <w:sz w:val="24"/>
                <w:szCs w:val="24"/>
              </w:rPr>
              <w:t>pd.read</w:t>
            </w:r>
            <w:proofErr w:type="gramEnd"/>
            <w:r w:rsidRPr="004743B4">
              <w:rPr>
                <w:sz w:val="24"/>
                <w:szCs w:val="24"/>
              </w:rPr>
              <w:t>_csv</w:t>
            </w:r>
            <w:proofErr w:type="spellEnd"/>
            <w:r w:rsidRPr="004743B4">
              <w:rPr>
                <w:sz w:val="24"/>
                <w:szCs w:val="24"/>
              </w:rPr>
              <w:t>`.</w:t>
            </w:r>
          </w:p>
          <w:p w:rsidR="006771CF" w:rsidRPr="004743B4" w:rsidRDefault="006771CF" w:rsidP="006771CF">
            <w:pPr>
              <w:pStyle w:val="Text"/>
              <w:rPr>
                <w:sz w:val="24"/>
                <w:szCs w:val="24"/>
              </w:rPr>
            </w:pPr>
          </w:p>
          <w:p w:rsidR="006771CF" w:rsidRPr="004743B4" w:rsidRDefault="006771CF" w:rsidP="006771CF">
            <w:pPr>
              <w:pStyle w:val="Text"/>
              <w:rPr>
                <w:sz w:val="24"/>
                <w:szCs w:val="24"/>
              </w:rPr>
            </w:pPr>
            <w:r w:rsidRPr="004743B4">
              <w:rPr>
                <w:sz w:val="24"/>
                <w:szCs w:val="24"/>
              </w:rPr>
              <w:t>14. The data in `dataset1` and `dataset2` are accessed and printed using `</w:t>
            </w:r>
            <w:proofErr w:type="gramStart"/>
            <w:r w:rsidRPr="004743B4">
              <w:rPr>
                <w:sz w:val="24"/>
                <w:szCs w:val="24"/>
              </w:rPr>
              <w:t>print(</w:t>
            </w:r>
            <w:proofErr w:type="gramEnd"/>
            <w:r w:rsidRPr="004743B4">
              <w:rPr>
                <w:sz w:val="24"/>
                <w:szCs w:val="24"/>
              </w:rPr>
              <w:t>dataset1.head())` and `print(dataset2.head())`.</w:t>
            </w:r>
          </w:p>
          <w:p w:rsidR="006771CF" w:rsidRPr="004743B4" w:rsidRDefault="006771CF" w:rsidP="006771CF">
            <w:pPr>
              <w:pStyle w:val="Text"/>
              <w:rPr>
                <w:sz w:val="24"/>
                <w:szCs w:val="24"/>
              </w:rPr>
            </w:pPr>
          </w:p>
          <w:p w:rsidR="0048120C" w:rsidRPr="004743B4" w:rsidRDefault="006771CF" w:rsidP="006771CF">
            <w:pPr>
              <w:pStyle w:val="Text"/>
              <w:rPr>
                <w:sz w:val="24"/>
                <w:szCs w:val="24"/>
              </w:rPr>
            </w:pPr>
            <w:r w:rsidRPr="004743B4">
              <w:rPr>
                <w:sz w:val="24"/>
                <w:szCs w:val="24"/>
              </w:rPr>
              <w:t>Overall, this code analyzes a set of images, identifies stable burning based on contour area, and saves the results in two datasets.</w:t>
            </w:r>
          </w:p>
        </w:tc>
        <w:tc>
          <w:tcPr>
            <w:tcW w:w="1079" w:type="dxa"/>
          </w:tcPr>
          <w:p w:rsidR="0048120C" w:rsidRDefault="0048120C"/>
        </w:tc>
      </w:tr>
      <w:tr w:rsidR="0048120C" w:rsidTr="00185F4A">
        <w:trPr>
          <w:trHeight w:val="730"/>
        </w:trPr>
        <w:tc>
          <w:tcPr>
            <w:tcW w:w="1079" w:type="dxa"/>
          </w:tcPr>
          <w:p w:rsidR="0048120C" w:rsidRDefault="0048120C"/>
          <w:p w:rsidR="004743B4" w:rsidRDefault="004743B4"/>
          <w:p w:rsidR="004743B4" w:rsidRDefault="004743B4"/>
          <w:p w:rsidR="004743B4" w:rsidRDefault="004743B4"/>
          <w:p w:rsidR="004743B4" w:rsidRDefault="004743B4"/>
          <w:p w:rsidR="004743B4" w:rsidRDefault="004743B4"/>
          <w:p w:rsidR="004743B4" w:rsidRDefault="004743B4"/>
          <w:p w:rsidR="004743B4" w:rsidRDefault="004743B4"/>
          <w:p w:rsidR="004743B4" w:rsidRDefault="004743B4"/>
          <w:p w:rsidR="004743B4" w:rsidRDefault="004743B4"/>
          <w:p w:rsidR="004743B4" w:rsidRDefault="004743B4"/>
          <w:p w:rsidR="004743B4" w:rsidRDefault="004743B4"/>
          <w:p w:rsidR="004743B4" w:rsidRDefault="004743B4"/>
          <w:p w:rsidR="004743B4" w:rsidRDefault="004743B4"/>
          <w:p w:rsidR="004743B4" w:rsidRDefault="004743B4"/>
          <w:p w:rsidR="004743B4" w:rsidRDefault="004743B4"/>
          <w:p w:rsidR="004743B4" w:rsidRDefault="004743B4"/>
          <w:p w:rsidR="004743B4" w:rsidRDefault="004743B4"/>
          <w:p w:rsidR="004743B4" w:rsidRDefault="004743B4"/>
        </w:tc>
        <w:tc>
          <w:tcPr>
            <w:tcW w:w="3956" w:type="dxa"/>
            <w:gridSpan w:val="3"/>
            <w:tcBorders>
              <w:top w:val="single" w:sz="18" w:space="0" w:color="476166" w:themeColor="accent1"/>
            </w:tcBorders>
          </w:tcPr>
          <w:p w:rsidR="002C1F80" w:rsidRDefault="002C1F80" w:rsidP="0048120C">
            <w:pPr>
              <w:pStyle w:val="Heading5"/>
            </w:pPr>
          </w:p>
          <w:p w:rsidR="002C1F80" w:rsidRDefault="002C1F80" w:rsidP="0048120C">
            <w:pPr>
              <w:pStyle w:val="Heading5"/>
            </w:pPr>
          </w:p>
          <w:p w:rsidR="002C1F80" w:rsidRDefault="002C1F80" w:rsidP="0048120C">
            <w:pPr>
              <w:pStyle w:val="Heading5"/>
            </w:pPr>
          </w:p>
          <w:p w:rsidR="002C1F80" w:rsidRDefault="002C1F80" w:rsidP="0048120C">
            <w:pPr>
              <w:pStyle w:val="Heading5"/>
            </w:pPr>
          </w:p>
          <w:p w:rsidR="002C1F80" w:rsidRDefault="002C1F80" w:rsidP="0048120C">
            <w:pPr>
              <w:pStyle w:val="Heading5"/>
            </w:pPr>
          </w:p>
          <w:p w:rsidR="002C1F80" w:rsidRDefault="002C1F80" w:rsidP="0048120C">
            <w:pPr>
              <w:pStyle w:val="Heading5"/>
            </w:pPr>
          </w:p>
          <w:p w:rsidR="002C1F80" w:rsidRDefault="002C1F80" w:rsidP="0048120C">
            <w:pPr>
              <w:pStyle w:val="Heading5"/>
            </w:pPr>
          </w:p>
          <w:p w:rsidR="0048120C" w:rsidRDefault="0048120C" w:rsidP="004743B4">
            <w:pPr>
              <w:pStyle w:val="Heading5"/>
            </w:pPr>
          </w:p>
          <w:p w:rsidR="004743B4" w:rsidRDefault="004743B4" w:rsidP="004743B4"/>
          <w:p w:rsidR="004743B4" w:rsidRDefault="004743B4" w:rsidP="004743B4"/>
          <w:p w:rsidR="004743B4" w:rsidRDefault="004743B4" w:rsidP="004743B4"/>
          <w:p w:rsidR="004743B4" w:rsidRDefault="004743B4" w:rsidP="004743B4"/>
          <w:p w:rsidR="004743B4" w:rsidRDefault="004743B4" w:rsidP="004743B4"/>
          <w:p w:rsidR="004743B4" w:rsidRDefault="004743B4" w:rsidP="004743B4"/>
          <w:p w:rsidR="004743B4" w:rsidRDefault="004743B4" w:rsidP="004743B4"/>
          <w:p w:rsidR="004743B4" w:rsidRDefault="004743B4" w:rsidP="004743B4"/>
          <w:p w:rsidR="004743B4" w:rsidRDefault="004743B4" w:rsidP="004743B4">
            <w:pPr>
              <w:pStyle w:val="Heading5"/>
            </w:pPr>
            <w:r>
              <w:lastRenderedPageBreak/>
              <w:t>SOLUTION OF TIS BURNING</w:t>
            </w:r>
          </w:p>
          <w:p w:rsidR="004743B4" w:rsidRPr="004743B4" w:rsidRDefault="004743B4" w:rsidP="004743B4"/>
        </w:tc>
        <w:tc>
          <w:tcPr>
            <w:tcW w:w="719" w:type="dxa"/>
            <w:tcBorders>
              <w:top w:val="single" w:sz="18" w:space="0" w:color="476166" w:themeColor="accent1"/>
            </w:tcBorders>
          </w:tcPr>
          <w:p w:rsidR="0048120C" w:rsidRDefault="0048120C"/>
        </w:tc>
        <w:tc>
          <w:tcPr>
            <w:tcW w:w="3957" w:type="dxa"/>
            <w:gridSpan w:val="3"/>
            <w:tcBorders>
              <w:top w:val="single" w:sz="18" w:space="0" w:color="476166" w:themeColor="accent1"/>
            </w:tcBorders>
          </w:tcPr>
          <w:p w:rsidR="0048120C" w:rsidRDefault="0048120C"/>
        </w:tc>
        <w:tc>
          <w:tcPr>
            <w:tcW w:w="1079" w:type="dxa"/>
          </w:tcPr>
          <w:p w:rsidR="0048120C" w:rsidRDefault="0048120C"/>
        </w:tc>
      </w:tr>
      <w:tr w:rsidR="0048120C" w:rsidTr="00185F4A">
        <w:trPr>
          <w:trHeight w:val="3990"/>
        </w:trPr>
        <w:tc>
          <w:tcPr>
            <w:tcW w:w="1079" w:type="dxa"/>
          </w:tcPr>
          <w:p w:rsidR="0048120C" w:rsidRDefault="0048120C"/>
        </w:tc>
        <w:tc>
          <w:tcPr>
            <w:tcW w:w="3956" w:type="dxa"/>
            <w:gridSpan w:val="3"/>
          </w:tcPr>
          <w:p w:rsidR="006771CF" w:rsidRPr="006771CF" w:rsidRDefault="004743B4" w:rsidP="004743B4">
            <w:pPr>
              <w:numPr>
                <w:ilvl w:val="0"/>
                <w:numId w:val="3"/>
              </w:numPr>
              <w:shd w:val="clear" w:color="auto" w:fill="FFFFFF"/>
              <w:spacing w:before="100" w:beforeAutospacing="1" w:after="75"/>
              <w:rPr>
                <w:rFonts w:eastAsia="Times New Roman" w:cs="Arial"/>
                <w:color w:val="444444"/>
              </w:rPr>
            </w:pPr>
            <w:r w:rsidRPr="006771CF">
              <w:rPr>
                <w:rFonts w:eastAsia="Times New Roman" w:cs="Arial"/>
                <w:color w:val="444444"/>
              </w:rPr>
              <w:t>Incentivize</w:t>
            </w:r>
            <w:r w:rsidR="006771CF" w:rsidRPr="006771CF">
              <w:rPr>
                <w:rFonts w:eastAsia="Times New Roman" w:cs="Arial"/>
                <w:color w:val="444444"/>
              </w:rPr>
              <w:t xml:space="preserve"> farmers for not burning the stubble and provide economic value for the crop residue. The stubble can be converted into fodder or organic fertilizer or fuel. The government should also </w:t>
            </w:r>
            <w:r w:rsidRPr="006771CF">
              <w:rPr>
                <w:rFonts w:eastAsia="Times New Roman" w:cs="Arial"/>
                <w:color w:val="444444"/>
              </w:rPr>
              <w:t>subsidize</w:t>
            </w:r>
            <w:r w:rsidR="006771CF" w:rsidRPr="006771CF">
              <w:rPr>
                <w:rFonts w:eastAsia="Times New Roman" w:cs="Arial"/>
                <w:color w:val="444444"/>
              </w:rPr>
              <w:t xml:space="preserve"> or </w:t>
            </w:r>
            <w:r w:rsidRPr="006771CF">
              <w:rPr>
                <w:rFonts w:eastAsia="Times New Roman" w:cs="Arial"/>
                <w:color w:val="444444"/>
              </w:rPr>
              <w:t>incentivize</w:t>
            </w:r>
            <w:r w:rsidR="006771CF" w:rsidRPr="006771CF">
              <w:rPr>
                <w:rFonts w:eastAsia="Times New Roman" w:cs="Arial"/>
                <w:color w:val="444444"/>
              </w:rPr>
              <w:t xml:space="preserve"> the industries that are engaged in converting stubble into economically viable products.</w:t>
            </w:r>
          </w:p>
          <w:p w:rsidR="0048120C" w:rsidRDefault="0048120C" w:rsidP="00837914">
            <w:pPr>
              <w:pStyle w:val="Text"/>
            </w:pPr>
          </w:p>
        </w:tc>
        <w:tc>
          <w:tcPr>
            <w:tcW w:w="719" w:type="dxa"/>
          </w:tcPr>
          <w:p w:rsidR="0048120C" w:rsidRDefault="0048120C" w:rsidP="0048120C">
            <w:pPr>
              <w:pStyle w:val="Text"/>
            </w:pPr>
          </w:p>
        </w:tc>
        <w:tc>
          <w:tcPr>
            <w:tcW w:w="3957" w:type="dxa"/>
            <w:gridSpan w:val="3"/>
          </w:tcPr>
          <w:p w:rsidR="008A59A9" w:rsidRPr="008A59A9" w:rsidRDefault="008A59A9" w:rsidP="008A59A9">
            <w:pPr>
              <w:numPr>
                <w:ilvl w:val="0"/>
                <w:numId w:val="4"/>
              </w:numPr>
              <w:shd w:val="clear" w:color="auto" w:fill="FFFFFF"/>
              <w:spacing w:before="100" w:beforeAutospacing="1" w:after="75"/>
              <w:rPr>
                <w:rFonts w:eastAsia="Times New Roman" w:cs="Arial"/>
                <w:color w:val="444444"/>
              </w:rPr>
            </w:pPr>
            <w:r w:rsidRPr="008A59A9">
              <w:rPr>
                <w:rFonts w:eastAsia="Times New Roman" w:cs="Arial"/>
                <w:color w:val="444444"/>
              </w:rPr>
              <w:t>Efforts should be made to improve the combine harvester that farmers use to harvest the crop. The current machine used leaves behind a huge residue. Improvement should be made in the technology used in such machines so that minimal residue is left behind.</w:t>
            </w:r>
          </w:p>
          <w:p w:rsidR="0048120C" w:rsidRDefault="0048120C" w:rsidP="00837914">
            <w:pPr>
              <w:pStyle w:val="Text"/>
            </w:pPr>
          </w:p>
        </w:tc>
        <w:tc>
          <w:tcPr>
            <w:tcW w:w="1079" w:type="dxa"/>
          </w:tcPr>
          <w:p w:rsidR="0048120C" w:rsidRDefault="0048120C"/>
        </w:tc>
      </w:tr>
    </w:tbl>
    <w:p w:rsidR="0048120C" w:rsidRDefault="0048120C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1079"/>
        <w:gridCol w:w="2158"/>
        <w:gridCol w:w="2158"/>
        <w:gridCol w:w="2158"/>
        <w:gridCol w:w="1079"/>
        <w:gridCol w:w="1079"/>
      </w:tblGrid>
      <w:tr w:rsidR="0048120C" w:rsidTr="00185F4A">
        <w:trPr>
          <w:trHeight w:val="6254"/>
        </w:trPr>
        <w:tc>
          <w:tcPr>
            <w:tcW w:w="1079" w:type="dxa"/>
          </w:tcPr>
          <w:p w:rsidR="0048120C" w:rsidRDefault="0048120C"/>
        </w:tc>
        <w:tc>
          <w:tcPr>
            <w:tcW w:w="8632" w:type="dxa"/>
            <w:gridSpan w:val="5"/>
            <w:tcBorders>
              <w:bottom w:val="single" w:sz="18" w:space="0" w:color="476166" w:themeColor="accent1"/>
            </w:tcBorders>
            <w:vAlign w:val="center"/>
          </w:tcPr>
          <w:p w:rsidR="0048120C" w:rsidRPr="0048120C" w:rsidRDefault="004743B4" w:rsidP="00837914">
            <w:pPr>
              <w:pStyle w:val="Quote"/>
            </w:pPr>
            <w:r>
              <w:rPr>
                <w:noProof/>
              </w:rPr>
              <w:drawing>
                <wp:inline distT="0" distB="0" distL="0" distR="0" wp14:anchorId="45668512" wp14:editId="090BD357">
                  <wp:extent cx="5619750" cy="335280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WhatsApp Image 2023-06-13 at 15.47.16.jp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7039" cy="3774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79" w:type="dxa"/>
          </w:tcPr>
          <w:p w:rsidR="0048120C" w:rsidRDefault="0048120C"/>
        </w:tc>
      </w:tr>
      <w:tr w:rsidR="0048120C" w:rsidTr="00185F4A">
        <w:trPr>
          <w:trHeight w:val="339"/>
        </w:trPr>
        <w:tc>
          <w:tcPr>
            <w:tcW w:w="2158" w:type="dxa"/>
            <w:gridSpan w:val="2"/>
          </w:tcPr>
          <w:p w:rsidR="0048120C" w:rsidRDefault="0048120C"/>
        </w:tc>
        <w:tc>
          <w:tcPr>
            <w:tcW w:w="2158" w:type="dxa"/>
          </w:tcPr>
          <w:p w:rsidR="0048120C" w:rsidRDefault="0048120C"/>
        </w:tc>
        <w:tc>
          <w:tcPr>
            <w:tcW w:w="2158" w:type="dxa"/>
          </w:tcPr>
          <w:p w:rsidR="0048120C" w:rsidRDefault="0048120C"/>
        </w:tc>
        <w:tc>
          <w:tcPr>
            <w:tcW w:w="2158" w:type="dxa"/>
          </w:tcPr>
          <w:p w:rsidR="0048120C" w:rsidRDefault="0048120C"/>
        </w:tc>
        <w:tc>
          <w:tcPr>
            <w:tcW w:w="2158" w:type="dxa"/>
            <w:gridSpan w:val="2"/>
          </w:tcPr>
          <w:p w:rsidR="0048120C" w:rsidRDefault="0048120C"/>
        </w:tc>
      </w:tr>
      <w:tr w:rsidR="0048120C" w:rsidTr="00185F4A">
        <w:tc>
          <w:tcPr>
            <w:tcW w:w="1079" w:type="dxa"/>
          </w:tcPr>
          <w:p w:rsidR="0048120C" w:rsidRDefault="0048120C"/>
        </w:tc>
        <w:tc>
          <w:tcPr>
            <w:tcW w:w="8632" w:type="dxa"/>
            <w:gridSpan w:val="5"/>
          </w:tcPr>
          <w:p w:rsidR="0048120C" w:rsidRDefault="0048120C"/>
        </w:tc>
        <w:tc>
          <w:tcPr>
            <w:tcW w:w="1079" w:type="dxa"/>
          </w:tcPr>
          <w:p w:rsidR="0048120C" w:rsidRDefault="0048120C"/>
        </w:tc>
      </w:tr>
    </w:tbl>
    <w:p w:rsidR="0048120C" w:rsidRDefault="0048120C"/>
    <w:p w:rsidR="00BD1D90" w:rsidRDefault="00BD1D90"/>
    <w:p w:rsidR="00BD1D90" w:rsidRDefault="00BD1D90"/>
    <w:p w:rsidR="00BD1D90" w:rsidRDefault="00BD1D90"/>
    <w:p w:rsidR="00BD1D90" w:rsidRDefault="00BD1D90"/>
    <w:p w:rsidR="00BD1D90" w:rsidRDefault="00BD1D90" w:rsidP="00BD1D90"/>
    <w:p w:rsidR="00BD1D90" w:rsidRDefault="00BD1D90" w:rsidP="00BD1D90"/>
    <w:p w:rsidR="00BD1D90" w:rsidRDefault="00BD1D90" w:rsidP="00BD1D90">
      <w:pPr>
        <w:rPr>
          <w:color w:val="00B050"/>
          <w:sz w:val="32"/>
          <w:szCs w:val="32"/>
        </w:rPr>
      </w:pPr>
      <w:r>
        <w:rPr>
          <w:color w:val="00B050"/>
          <w:sz w:val="32"/>
          <w:szCs w:val="32"/>
        </w:rPr>
        <w:t xml:space="preserve">CODE FOR IMAGE PROCESSING </w:t>
      </w:r>
    </w:p>
    <w:p w:rsidR="00BD1D90" w:rsidRDefault="00BD1D90" w:rsidP="00BD1D90"/>
    <w:p w:rsidR="00BD1D90" w:rsidRDefault="00BD1D90" w:rsidP="00BD1D90">
      <w:r>
        <w:t>import cv2</w:t>
      </w:r>
    </w:p>
    <w:p w:rsidR="00BD1D90" w:rsidRDefault="00BD1D90" w:rsidP="00BD1D90"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:rsidR="00BD1D90" w:rsidRDefault="00BD1D90" w:rsidP="00BD1D90">
      <w:r>
        <w:t>import pandas as pd</w:t>
      </w:r>
    </w:p>
    <w:p w:rsidR="00BD1D90" w:rsidRDefault="00BD1D90" w:rsidP="00BD1D90"/>
    <w:p w:rsidR="00BD1D90" w:rsidRDefault="00BD1D90" w:rsidP="00BD1D90">
      <w:r>
        <w:t xml:space="preserve">def </w:t>
      </w:r>
      <w:proofErr w:type="spellStart"/>
      <w:r>
        <w:t>identify_stable_</w:t>
      </w:r>
      <w:proofErr w:type="gramStart"/>
      <w:r>
        <w:t>burning</w:t>
      </w:r>
      <w:proofErr w:type="spellEnd"/>
      <w:r>
        <w:t>(</w:t>
      </w:r>
      <w:proofErr w:type="spellStart"/>
      <w:proofErr w:type="gramEnd"/>
      <w:r>
        <w:t>image_paths</w:t>
      </w:r>
      <w:proofErr w:type="spellEnd"/>
      <w:r>
        <w:t xml:space="preserve">, </w:t>
      </w:r>
      <w:proofErr w:type="spellStart"/>
      <w:r>
        <w:t>threshold_area</w:t>
      </w:r>
      <w:proofErr w:type="spellEnd"/>
      <w:r>
        <w:t xml:space="preserve">, </w:t>
      </w:r>
      <w:proofErr w:type="spellStart"/>
      <w:r>
        <w:t>group_size</w:t>
      </w:r>
      <w:proofErr w:type="spellEnd"/>
      <w:r>
        <w:t>):</w:t>
      </w:r>
    </w:p>
    <w:p w:rsidR="00BD1D90" w:rsidRDefault="00BD1D90" w:rsidP="00BD1D90">
      <w:r>
        <w:t xml:space="preserve">    # Create DataFrames for datasets</w:t>
      </w:r>
    </w:p>
    <w:p w:rsidR="00BD1D90" w:rsidRDefault="00BD1D90" w:rsidP="00BD1D90">
      <w:r>
        <w:t xml:space="preserve">    dataset1 = </w:t>
      </w:r>
      <w:proofErr w:type="spellStart"/>
      <w:proofErr w:type="gramStart"/>
      <w:r>
        <w:t>pd.DataFrame</w:t>
      </w:r>
      <w:proofErr w:type="spellEnd"/>
      <w:proofErr w:type="gramEnd"/>
      <w:r>
        <w:t>(columns=['Image', 'Label'])  # Dataset for stable burning</w:t>
      </w:r>
    </w:p>
    <w:p w:rsidR="00BD1D90" w:rsidRDefault="00BD1D90" w:rsidP="00BD1D90">
      <w:r>
        <w:t xml:space="preserve">    dataset2 = </w:t>
      </w:r>
      <w:proofErr w:type="spellStart"/>
      <w:proofErr w:type="gramStart"/>
      <w:r>
        <w:t>pd.DataFrame</w:t>
      </w:r>
      <w:proofErr w:type="spellEnd"/>
      <w:proofErr w:type="gramEnd"/>
      <w:r>
        <w:t>(columns=['Image', 'Label'])  # Dataset for no stable burning</w:t>
      </w:r>
    </w:p>
    <w:p w:rsidR="00BD1D90" w:rsidRDefault="00BD1D90" w:rsidP="00BD1D90"/>
    <w:p w:rsidR="00BD1D90" w:rsidRDefault="00BD1D90" w:rsidP="00BD1D90">
      <w:r>
        <w:t xml:space="preserve">    # Counter for grouping images</w:t>
      </w:r>
    </w:p>
    <w:p w:rsidR="00BD1D90" w:rsidRDefault="00BD1D90" w:rsidP="00BD1D90">
      <w:r>
        <w:t xml:space="preserve">    counter = 0</w:t>
      </w:r>
    </w:p>
    <w:p w:rsidR="00BD1D90" w:rsidRDefault="00BD1D90" w:rsidP="00BD1D90"/>
    <w:p w:rsidR="00BD1D90" w:rsidRDefault="00BD1D90" w:rsidP="00BD1D90">
      <w:r>
        <w:t xml:space="preserve">    for </w:t>
      </w:r>
      <w:proofErr w:type="spellStart"/>
      <w:r>
        <w:t>image_path</w:t>
      </w:r>
      <w:proofErr w:type="spellEnd"/>
      <w:r>
        <w:t xml:space="preserve"> in </w:t>
      </w:r>
      <w:proofErr w:type="spellStart"/>
      <w:r>
        <w:t>image_paths</w:t>
      </w:r>
      <w:proofErr w:type="spellEnd"/>
      <w:r>
        <w:t>:</w:t>
      </w:r>
    </w:p>
    <w:p w:rsidR="00BD1D90" w:rsidRDefault="00BD1D90" w:rsidP="00BD1D90">
      <w:r>
        <w:t xml:space="preserve">        # Load image</w:t>
      </w:r>
    </w:p>
    <w:p w:rsidR="00BD1D90" w:rsidRDefault="00BD1D90" w:rsidP="00BD1D90">
      <w:r>
        <w:t xml:space="preserve">        </w:t>
      </w:r>
      <w:proofErr w:type="spellStart"/>
      <w:r>
        <w:t>img</w:t>
      </w:r>
      <w:proofErr w:type="spellEnd"/>
      <w:r>
        <w:t xml:space="preserve"> = cv2.imread(</w:t>
      </w:r>
      <w:proofErr w:type="spellStart"/>
      <w:r>
        <w:t>image_path</w:t>
      </w:r>
      <w:proofErr w:type="spellEnd"/>
      <w:r>
        <w:t>)</w:t>
      </w:r>
    </w:p>
    <w:p w:rsidR="00BD1D90" w:rsidRDefault="00BD1D90" w:rsidP="00BD1D90"/>
    <w:p w:rsidR="00BD1D90" w:rsidRDefault="00BD1D90" w:rsidP="00BD1D90">
      <w:r>
        <w:t xml:space="preserve">        # Convert to grayscale</w:t>
      </w:r>
    </w:p>
    <w:p w:rsidR="00BD1D90" w:rsidRDefault="00BD1D90" w:rsidP="00BD1D90">
      <w:r>
        <w:t xml:space="preserve">        gray = cv2.cvtColor(</w:t>
      </w:r>
      <w:proofErr w:type="spellStart"/>
      <w:r>
        <w:t>img</w:t>
      </w:r>
      <w:proofErr w:type="spellEnd"/>
      <w:r>
        <w:t>, cv2.COLOR_BGR2GRAY)</w:t>
      </w:r>
    </w:p>
    <w:p w:rsidR="00BD1D90" w:rsidRDefault="00BD1D90" w:rsidP="00BD1D90"/>
    <w:p w:rsidR="00BD1D90" w:rsidRDefault="00BD1D90" w:rsidP="00BD1D90">
      <w:r>
        <w:t xml:space="preserve">        # Threshold image</w:t>
      </w:r>
    </w:p>
    <w:p w:rsidR="00BD1D90" w:rsidRDefault="00BD1D90" w:rsidP="00BD1D90">
      <w:r>
        <w:t xml:space="preserve">        ret, thresh = cv2.threshold(gray, 0, 255, cv2.THRESH_BINARY | cv2.THRESH_OTSU)</w:t>
      </w:r>
    </w:p>
    <w:p w:rsidR="00BD1D90" w:rsidRDefault="00BD1D90" w:rsidP="00BD1D90"/>
    <w:p w:rsidR="00BD1D90" w:rsidRDefault="00BD1D90" w:rsidP="00BD1D90">
      <w:r>
        <w:t xml:space="preserve">        # Find contours</w:t>
      </w:r>
    </w:p>
    <w:p w:rsidR="00BD1D90" w:rsidRDefault="00BD1D90" w:rsidP="00BD1D90">
      <w:r>
        <w:t xml:space="preserve">        contours, _ = cv2.findContours(thresh, cv2.RETR_EXTERNAL, cv2.CHAIN_APPROX_SIMPLE)</w:t>
      </w:r>
    </w:p>
    <w:p w:rsidR="00BD1D90" w:rsidRDefault="00BD1D90" w:rsidP="00BD1D90"/>
    <w:p w:rsidR="00BD1D90" w:rsidRDefault="00BD1D90" w:rsidP="00BD1D90">
      <w:r>
        <w:t xml:space="preserve">        # Filter contours based on area or other criteria</w:t>
      </w:r>
    </w:p>
    <w:p w:rsidR="00BD1D90" w:rsidRDefault="00BD1D90" w:rsidP="00BD1D90">
      <w:r>
        <w:t xml:space="preserve">        </w:t>
      </w:r>
      <w:proofErr w:type="spellStart"/>
      <w:r>
        <w:t>filtered_contours</w:t>
      </w:r>
      <w:proofErr w:type="spellEnd"/>
      <w:r>
        <w:t xml:space="preserve"> = [contour for contour in contours if cv2.contourArea(contour) &gt; </w:t>
      </w:r>
      <w:proofErr w:type="spellStart"/>
      <w:r>
        <w:t>threshold_area</w:t>
      </w:r>
      <w:proofErr w:type="spellEnd"/>
      <w:r>
        <w:t>]</w:t>
      </w:r>
    </w:p>
    <w:p w:rsidR="00BD1D90" w:rsidRDefault="00BD1D90" w:rsidP="00BD1D90"/>
    <w:p w:rsidR="00BD1D90" w:rsidRDefault="00BD1D90" w:rsidP="00BD1D90">
      <w:r>
        <w:t xml:space="preserve">        # Draw contours on the original image</w:t>
      </w:r>
    </w:p>
    <w:p w:rsidR="00BD1D90" w:rsidRDefault="00BD1D90" w:rsidP="00BD1D90">
      <w:r>
        <w:t xml:space="preserve">        result = </w:t>
      </w:r>
      <w:proofErr w:type="spellStart"/>
      <w:proofErr w:type="gramStart"/>
      <w:r>
        <w:t>img.copy</w:t>
      </w:r>
      <w:proofErr w:type="spellEnd"/>
      <w:proofErr w:type="gramEnd"/>
      <w:r>
        <w:t>()</w:t>
      </w:r>
    </w:p>
    <w:p w:rsidR="00BD1D90" w:rsidRDefault="00BD1D90" w:rsidP="00BD1D90">
      <w:r>
        <w:t xml:space="preserve">        cv2.drawContours(result, </w:t>
      </w:r>
      <w:proofErr w:type="spellStart"/>
      <w:r>
        <w:t>filtered_contours, -1, (</w:t>
      </w:r>
      <w:proofErr w:type="spellEnd"/>
      <w:r>
        <w:t>0, 255, 0), 2)</w:t>
      </w:r>
    </w:p>
    <w:p w:rsidR="00BD1D90" w:rsidRDefault="00BD1D90" w:rsidP="00BD1D90"/>
    <w:p w:rsidR="00BD1D90" w:rsidRDefault="00BD1D90" w:rsidP="00BD1D90">
      <w:r>
        <w:t xml:space="preserve">        # Classify and save the image in the respective dataset</w:t>
      </w:r>
    </w:p>
    <w:p w:rsidR="00BD1D90" w:rsidRDefault="00BD1D90" w:rsidP="00BD1D90">
      <w:r>
        <w:t xml:space="preserve">        if </w:t>
      </w:r>
      <w:proofErr w:type="spellStart"/>
      <w:r>
        <w:t>len</w:t>
      </w:r>
      <w:proofErr w:type="spellEnd"/>
      <w:r>
        <w:t>(</w:t>
      </w:r>
      <w:proofErr w:type="spellStart"/>
      <w:r>
        <w:t>filtered_contours</w:t>
      </w:r>
      <w:proofErr w:type="spellEnd"/>
      <w:r>
        <w:t>) &gt; 1:</w:t>
      </w:r>
    </w:p>
    <w:p w:rsidR="00BD1D90" w:rsidRDefault="00BD1D90" w:rsidP="00BD1D90">
      <w:r>
        <w:t xml:space="preserve">            </w:t>
      </w:r>
      <w:proofErr w:type="gramStart"/>
      <w:r>
        <w:t>print(</w:t>
      </w:r>
      <w:proofErr w:type="spellStart"/>
      <w:proofErr w:type="gramEnd"/>
      <w:r>
        <w:t>f"Stable</w:t>
      </w:r>
      <w:proofErr w:type="spellEnd"/>
      <w:r>
        <w:t xml:space="preserve"> burning detected in {</w:t>
      </w:r>
      <w:proofErr w:type="spellStart"/>
      <w:r>
        <w:t>image_path</w:t>
      </w:r>
      <w:proofErr w:type="spellEnd"/>
      <w:r>
        <w:t>}")</w:t>
      </w:r>
    </w:p>
    <w:p w:rsidR="00BD1D90" w:rsidRDefault="00BD1D90" w:rsidP="00BD1D90">
      <w:r>
        <w:t xml:space="preserve">            dataset1.loc[</w:t>
      </w:r>
      <w:proofErr w:type="spellStart"/>
      <w:r>
        <w:t>len</w:t>
      </w:r>
      <w:proofErr w:type="spellEnd"/>
      <w:r>
        <w:t>(dataset1)] = [</w:t>
      </w:r>
      <w:proofErr w:type="spellStart"/>
      <w:r>
        <w:t>image_path</w:t>
      </w:r>
      <w:proofErr w:type="spellEnd"/>
      <w:r>
        <w:t>, "Stable Burning"]</w:t>
      </w:r>
    </w:p>
    <w:p w:rsidR="00BD1D90" w:rsidRDefault="00BD1D90" w:rsidP="00BD1D90">
      <w:r>
        <w:t xml:space="preserve">        else:</w:t>
      </w:r>
    </w:p>
    <w:p w:rsidR="00BD1D90" w:rsidRDefault="00BD1D90" w:rsidP="00BD1D90">
      <w:r>
        <w:t xml:space="preserve">            </w:t>
      </w:r>
      <w:proofErr w:type="gramStart"/>
      <w:r>
        <w:t>print(</w:t>
      </w:r>
      <w:proofErr w:type="spellStart"/>
      <w:proofErr w:type="gramEnd"/>
      <w:r>
        <w:t>f"No</w:t>
      </w:r>
      <w:proofErr w:type="spellEnd"/>
      <w:r>
        <w:t xml:space="preserve"> stable burning detected in {</w:t>
      </w:r>
      <w:proofErr w:type="spellStart"/>
      <w:r>
        <w:t>image_path</w:t>
      </w:r>
      <w:proofErr w:type="spellEnd"/>
      <w:r>
        <w:t>}")</w:t>
      </w:r>
    </w:p>
    <w:p w:rsidR="00BD1D90" w:rsidRDefault="00BD1D90" w:rsidP="00BD1D90">
      <w:r>
        <w:t xml:space="preserve">            dataset2.loc[</w:t>
      </w:r>
      <w:proofErr w:type="spellStart"/>
      <w:r>
        <w:t>len</w:t>
      </w:r>
      <w:proofErr w:type="spellEnd"/>
      <w:r>
        <w:t>(dataset2)] = [</w:t>
      </w:r>
      <w:proofErr w:type="spellStart"/>
      <w:r>
        <w:t>image_path</w:t>
      </w:r>
      <w:proofErr w:type="spellEnd"/>
      <w:r>
        <w:t>, "No Stable Burning"]</w:t>
      </w:r>
    </w:p>
    <w:p w:rsidR="00BD1D90" w:rsidRDefault="00BD1D90" w:rsidP="00BD1D90"/>
    <w:p w:rsidR="00BD1D90" w:rsidRDefault="00BD1D90" w:rsidP="00BD1D90">
      <w:r>
        <w:t xml:space="preserve">        # Increment counter</w:t>
      </w:r>
    </w:p>
    <w:p w:rsidR="00BD1D90" w:rsidRDefault="00BD1D90" w:rsidP="00BD1D90">
      <w:r>
        <w:t xml:space="preserve">        counter += 1</w:t>
      </w:r>
    </w:p>
    <w:p w:rsidR="00BD1D90" w:rsidRDefault="00BD1D90" w:rsidP="00BD1D90"/>
    <w:p w:rsidR="00BD1D90" w:rsidRDefault="00BD1D90" w:rsidP="00BD1D90">
      <w:r>
        <w:t xml:space="preserve">        # Display the images in groups</w:t>
      </w:r>
    </w:p>
    <w:p w:rsidR="00BD1D90" w:rsidRDefault="00BD1D90" w:rsidP="00BD1D90">
      <w:r>
        <w:lastRenderedPageBreak/>
        <w:t xml:space="preserve">        if counter % </w:t>
      </w:r>
      <w:proofErr w:type="spellStart"/>
      <w:r>
        <w:t>group_size</w:t>
      </w:r>
      <w:proofErr w:type="spellEnd"/>
      <w:r>
        <w:t xml:space="preserve"> == 0 or counter == </w:t>
      </w:r>
      <w:proofErr w:type="spellStart"/>
      <w:r>
        <w:t>len</w:t>
      </w:r>
      <w:proofErr w:type="spellEnd"/>
      <w:r>
        <w:t>(</w:t>
      </w:r>
      <w:proofErr w:type="spellStart"/>
      <w:r>
        <w:t>image_paths</w:t>
      </w:r>
      <w:proofErr w:type="spellEnd"/>
      <w:r>
        <w:t>):</w:t>
      </w:r>
    </w:p>
    <w:p w:rsidR="00BD1D90" w:rsidRDefault="00BD1D90" w:rsidP="00BD1D90">
      <w:r>
        <w:t xml:space="preserve">            cv2.imshow('Stable Burning', result)</w:t>
      </w:r>
    </w:p>
    <w:p w:rsidR="00BD1D90" w:rsidRDefault="00BD1D90" w:rsidP="00BD1D90">
      <w:r>
        <w:t xml:space="preserve">            cv2.waitKey(0)</w:t>
      </w:r>
    </w:p>
    <w:p w:rsidR="00BD1D90" w:rsidRDefault="00BD1D90" w:rsidP="00BD1D90"/>
    <w:p w:rsidR="00BD1D90" w:rsidRDefault="00BD1D90" w:rsidP="00BD1D90">
      <w:r>
        <w:t xml:space="preserve">    cv2.destroyAllWindows()</w:t>
      </w:r>
    </w:p>
    <w:p w:rsidR="00BD1D90" w:rsidRDefault="00BD1D90" w:rsidP="00BD1D90"/>
    <w:p w:rsidR="00BD1D90" w:rsidRDefault="00BD1D90" w:rsidP="00BD1D90">
      <w:r>
        <w:t xml:space="preserve">    dataset1.to_</w:t>
      </w:r>
      <w:proofErr w:type="gramStart"/>
      <w:r>
        <w:t>csv(</w:t>
      </w:r>
      <w:proofErr w:type="spellStart"/>
      <w:proofErr w:type="gramEnd"/>
      <w:r>
        <w:t>r'D</w:t>
      </w:r>
      <w:proofErr w:type="spellEnd"/>
      <w:r>
        <w:t>:\Users\91805\Documents\Punit Docs\</w:t>
      </w:r>
      <w:proofErr w:type="spellStart"/>
      <w:r>
        <w:t>semster</w:t>
      </w:r>
      <w:proofErr w:type="spellEnd"/>
      <w:r>
        <w:t xml:space="preserve"> 2\project image processsing\dataset1.csv', index=False)</w:t>
      </w:r>
    </w:p>
    <w:p w:rsidR="00BD1D90" w:rsidRDefault="00BD1D90" w:rsidP="00BD1D90">
      <w:r>
        <w:t xml:space="preserve">    dataset2.to_</w:t>
      </w:r>
      <w:proofErr w:type="gramStart"/>
      <w:r>
        <w:t>csv(</w:t>
      </w:r>
      <w:proofErr w:type="spellStart"/>
      <w:proofErr w:type="gramEnd"/>
      <w:r>
        <w:t>r'D</w:t>
      </w:r>
      <w:proofErr w:type="spellEnd"/>
      <w:r>
        <w:t>:\Users\91805\Documents\Punit Docs\</w:t>
      </w:r>
      <w:proofErr w:type="spellStart"/>
      <w:r>
        <w:t>semster</w:t>
      </w:r>
      <w:proofErr w:type="spellEnd"/>
      <w:r>
        <w:t xml:space="preserve"> 2\project image processsing\dataset2.csv', index=False)</w:t>
      </w:r>
    </w:p>
    <w:p w:rsidR="00BD1D90" w:rsidRDefault="00BD1D90" w:rsidP="00BD1D90">
      <w:r>
        <w:t xml:space="preserve"> # Set the list of image paths</w:t>
      </w:r>
    </w:p>
    <w:p w:rsidR="00BD1D90" w:rsidRDefault="00BD1D90" w:rsidP="00BD1D90">
      <w:proofErr w:type="spellStart"/>
      <w:r>
        <w:t>image_paths</w:t>
      </w:r>
      <w:proofErr w:type="spellEnd"/>
      <w:r>
        <w:t xml:space="preserve"> = [</w:t>
      </w:r>
    </w:p>
    <w:p w:rsidR="00BD1D90" w:rsidRDefault="00BD1D90" w:rsidP="00BD1D90">
      <w:r>
        <w:t xml:space="preserve">    "D:\\Users\\91805\\Documents\\Punit Docs\\</w:t>
      </w:r>
      <w:proofErr w:type="spellStart"/>
      <w:r>
        <w:t>semster</w:t>
      </w:r>
      <w:proofErr w:type="spellEnd"/>
      <w:r>
        <w:t xml:space="preserve"> 2\\project image processsing\\burnedfield1.jpg",</w:t>
      </w:r>
    </w:p>
    <w:p w:rsidR="00BD1D90" w:rsidRDefault="00BD1D90" w:rsidP="00BD1D90">
      <w:r>
        <w:t xml:space="preserve">    "D:\\Users\\91805\\Documents\\Punit Docs\\</w:t>
      </w:r>
      <w:proofErr w:type="spellStart"/>
      <w:r>
        <w:t>semster</w:t>
      </w:r>
      <w:proofErr w:type="spellEnd"/>
      <w:r>
        <w:t xml:space="preserve"> 2\\project image processsing\\burnedfield2.jpg",</w:t>
      </w:r>
    </w:p>
    <w:p w:rsidR="00BD1D90" w:rsidRDefault="00BD1D90" w:rsidP="00BD1D90">
      <w:r>
        <w:t xml:space="preserve">    "D:\\Users\\91805\\Documents\\Punit Docs\\</w:t>
      </w:r>
      <w:proofErr w:type="spellStart"/>
      <w:r>
        <w:t>semster</w:t>
      </w:r>
      <w:proofErr w:type="spellEnd"/>
      <w:r>
        <w:t xml:space="preserve"> 2\\project image processsing\\burnedfield3.jpg",</w:t>
      </w:r>
    </w:p>
    <w:p w:rsidR="00BD1D90" w:rsidRDefault="00BD1D90" w:rsidP="00BD1D90">
      <w:r>
        <w:t xml:space="preserve">    "D:\\Users\\91805\\Documents\\Punit Docs\\</w:t>
      </w:r>
      <w:proofErr w:type="spellStart"/>
      <w:r>
        <w:t>semster</w:t>
      </w:r>
      <w:proofErr w:type="spellEnd"/>
      <w:r>
        <w:t xml:space="preserve"> 2\\project image processsing\\burnedfield4.jpg",</w:t>
      </w:r>
    </w:p>
    <w:p w:rsidR="00BD1D90" w:rsidRDefault="00BD1D90" w:rsidP="00BD1D90">
      <w:r>
        <w:t xml:space="preserve">    "D:\\Users\\91805\\Documents\\Punit Docs\\</w:t>
      </w:r>
      <w:proofErr w:type="spellStart"/>
      <w:r>
        <w:t>semster</w:t>
      </w:r>
      <w:proofErr w:type="spellEnd"/>
      <w:r>
        <w:t xml:space="preserve"> 2\\project image processsing\\burnedfield5.jpg",</w:t>
      </w:r>
    </w:p>
    <w:p w:rsidR="00BD1D90" w:rsidRDefault="00BD1D90" w:rsidP="00BD1D90">
      <w:r>
        <w:t xml:space="preserve">    "D:\\Users\\91805\\Documents\\Punit Docs\\</w:t>
      </w:r>
      <w:proofErr w:type="spellStart"/>
      <w:r>
        <w:t>semster</w:t>
      </w:r>
      <w:proofErr w:type="spellEnd"/>
      <w:r>
        <w:t xml:space="preserve"> 2\\project image processsing\\burnedfield6.jpg",</w:t>
      </w:r>
    </w:p>
    <w:p w:rsidR="00BD1D90" w:rsidRDefault="00BD1D90" w:rsidP="00BD1D90">
      <w:r>
        <w:t xml:space="preserve">    "D:\\Users\\91805\\Documents\\Punit Docs\\</w:t>
      </w:r>
      <w:proofErr w:type="spellStart"/>
      <w:r>
        <w:t>semster</w:t>
      </w:r>
      <w:proofErr w:type="spellEnd"/>
      <w:r>
        <w:t xml:space="preserve"> 2\\project image processsing\\burnedfield7.jpg",</w:t>
      </w:r>
    </w:p>
    <w:p w:rsidR="00BD1D90" w:rsidRDefault="00BD1D90" w:rsidP="00BD1D90">
      <w:r>
        <w:t xml:space="preserve">    "D:\\Users\\91805\\Documents\\Punit Docs\\</w:t>
      </w:r>
      <w:proofErr w:type="spellStart"/>
      <w:r>
        <w:t>semster</w:t>
      </w:r>
      <w:proofErr w:type="spellEnd"/>
      <w:r>
        <w:t xml:space="preserve"> 2\\project image processsing\\burnedfield8.jpg",</w:t>
      </w:r>
    </w:p>
    <w:p w:rsidR="00BD1D90" w:rsidRDefault="00BD1D90" w:rsidP="00BD1D90">
      <w:r>
        <w:t xml:space="preserve">    "D:\\Users\\91805\\Documents\\Punit Docs\\</w:t>
      </w:r>
      <w:proofErr w:type="spellStart"/>
      <w:r>
        <w:t>semster</w:t>
      </w:r>
      <w:proofErr w:type="spellEnd"/>
      <w:r>
        <w:t xml:space="preserve"> 2\\project image processsing\\field.jpg",</w:t>
      </w:r>
    </w:p>
    <w:p w:rsidR="00BD1D90" w:rsidRDefault="00BD1D90" w:rsidP="00BD1D90">
      <w:r>
        <w:t xml:space="preserve">    "D:\\Users\\91805\\Documents\\Punit Docs\\</w:t>
      </w:r>
      <w:proofErr w:type="spellStart"/>
      <w:r>
        <w:t>semster</w:t>
      </w:r>
      <w:proofErr w:type="spellEnd"/>
      <w:r>
        <w:t xml:space="preserve"> 2\\project image processsing\\field1.jpg",</w:t>
      </w:r>
    </w:p>
    <w:p w:rsidR="00BD1D90" w:rsidRDefault="00BD1D90" w:rsidP="00BD1D90">
      <w:r>
        <w:t xml:space="preserve">    "D:\\Users\\91805\\Documents\\Punit Docs\\</w:t>
      </w:r>
      <w:proofErr w:type="spellStart"/>
      <w:r>
        <w:t>semster</w:t>
      </w:r>
      <w:proofErr w:type="spellEnd"/>
      <w:r>
        <w:t xml:space="preserve"> 2\\project image processsing\\field2.jpg",</w:t>
      </w:r>
    </w:p>
    <w:p w:rsidR="00BD1D90" w:rsidRDefault="00BD1D90" w:rsidP="00BD1D90">
      <w:r>
        <w:t xml:space="preserve">    "D:\\Users\\91805\\Documents\\Punit Docs\\</w:t>
      </w:r>
      <w:proofErr w:type="spellStart"/>
      <w:r>
        <w:t>semster</w:t>
      </w:r>
      <w:proofErr w:type="spellEnd"/>
      <w:r>
        <w:t xml:space="preserve"> 2\\project image processsing\\field3.jpg",</w:t>
      </w:r>
    </w:p>
    <w:p w:rsidR="00BD1D90" w:rsidRDefault="00BD1D90" w:rsidP="00BD1D90">
      <w:r>
        <w:t xml:space="preserve">    "D:\\Users\\91805\\Documents\\Punit Docs\\</w:t>
      </w:r>
      <w:proofErr w:type="spellStart"/>
      <w:r>
        <w:t>semster</w:t>
      </w:r>
      <w:proofErr w:type="spellEnd"/>
      <w:r>
        <w:t xml:space="preserve"> 2\\project image processsing\\field4.jpg",</w:t>
      </w:r>
    </w:p>
    <w:p w:rsidR="00BD1D90" w:rsidRDefault="00BD1D90" w:rsidP="00BD1D90">
      <w:r>
        <w:t xml:space="preserve">    "D:\\Users\\91805\\Documents\\Punit Docs\\</w:t>
      </w:r>
      <w:proofErr w:type="spellStart"/>
      <w:r>
        <w:t>semster</w:t>
      </w:r>
      <w:proofErr w:type="spellEnd"/>
      <w:r>
        <w:t xml:space="preserve"> 2\\project image processsing\\field5.jpg",</w:t>
      </w:r>
    </w:p>
    <w:p w:rsidR="00BD1D90" w:rsidRDefault="00BD1D90" w:rsidP="00BD1D90">
      <w:r>
        <w:t xml:space="preserve">    "D:\\Users\\91805\\Documents\\Punit Docs\\</w:t>
      </w:r>
      <w:proofErr w:type="spellStart"/>
      <w:r>
        <w:t>semster</w:t>
      </w:r>
      <w:proofErr w:type="spellEnd"/>
      <w:r>
        <w:t xml:space="preserve"> 2\\project image processsing\\field6.jpg",</w:t>
      </w:r>
    </w:p>
    <w:p w:rsidR="00BD1D90" w:rsidRDefault="00BD1D90" w:rsidP="00BD1D90">
      <w:r>
        <w:t>]</w:t>
      </w:r>
    </w:p>
    <w:p w:rsidR="00BD1D90" w:rsidRDefault="00BD1D90" w:rsidP="00BD1D90"/>
    <w:p w:rsidR="00BD1D90" w:rsidRDefault="00BD1D90" w:rsidP="00BD1D90">
      <w:r>
        <w:t># Set the threshold area for filtering contours</w:t>
      </w:r>
    </w:p>
    <w:p w:rsidR="00BD1D90" w:rsidRDefault="00BD1D90" w:rsidP="00BD1D90">
      <w:proofErr w:type="spellStart"/>
      <w:r>
        <w:t>threshold_area</w:t>
      </w:r>
      <w:proofErr w:type="spellEnd"/>
      <w:r>
        <w:t xml:space="preserve"> = 1000</w:t>
      </w:r>
    </w:p>
    <w:p w:rsidR="00BD1D90" w:rsidRDefault="00BD1D90" w:rsidP="00BD1D90"/>
    <w:p w:rsidR="00BD1D90" w:rsidRDefault="00BD1D90" w:rsidP="00BD1D90">
      <w:r>
        <w:t># Set the group size for displaying images</w:t>
      </w:r>
    </w:p>
    <w:p w:rsidR="00BD1D90" w:rsidRDefault="00BD1D90" w:rsidP="00BD1D90">
      <w:proofErr w:type="spellStart"/>
      <w:r>
        <w:t>group_size</w:t>
      </w:r>
      <w:proofErr w:type="spellEnd"/>
      <w:r>
        <w:t xml:space="preserve"> = 3</w:t>
      </w:r>
    </w:p>
    <w:p w:rsidR="00BD1D90" w:rsidRDefault="00BD1D90" w:rsidP="00BD1D90"/>
    <w:p w:rsidR="00BD1D90" w:rsidRDefault="00BD1D90" w:rsidP="00BD1D90">
      <w:r>
        <w:t># Call the function to identify stable burning and display images in groups</w:t>
      </w:r>
    </w:p>
    <w:p w:rsidR="00BD1D90" w:rsidRDefault="00BD1D90" w:rsidP="00BD1D90">
      <w:proofErr w:type="spellStart"/>
      <w:r>
        <w:t>identify_stable_</w:t>
      </w:r>
      <w:proofErr w:type="gramStart"/>
      <w:r>
        <w:t>burning</w:t>
      </w:r>
      <w:proofErr w:type="spellEnd"/>
      <w:r>
        <w:t>(</w:t>
      </w:r>
      <w:proofErr w:type="spellStart"/>
      <w:proofErr w:type="gramEnd"/>
      <w:r>
        <w:t>image_paths</w:t>
      </w:r>
      <w:proofErr w:type="spellEnd"/>
      <w:r>
        <w:t xml:space="preserve">, </w:t>
      </w:r>
      <w:proofErr w:type="spellStart"/>
      <w:r>
        <w:t>threshold_area</w:t>
      </w:r>
      <w:proofErr w:type="spellEnd"/>
      <w:r>
        <w:t xml:space="preserve">, </w:t>
      </w:r>
      <w:proofErr w:type="spellStart"/>
      <w:r>
        <w:t>group_size</w:t>
      </w:r>
      <w:proofErr w:type="spellEnd"/>
      <w:r>
        <w:t>)</w:t>
      </w:r>
    </w:p>
    <w:p w:rsidR="00BD1D90" w:rsidRDefault="00BD1D90" w:rsidP="00BD1D90">
      <w:r>
        <w:t xml:space="preserve">dataset1 = </w:t>
      </w:r>
      <w:proofErr w:type="spellStart"/>
      <w:proofErr w:type="gramStart"/>
      <w:r>
        <w:t>pd.read</w:t>
      </w:r>
      <w:proofErr w:type="gramEnd"/>
      <w:r>
        <w:t>_csv</w:t>
      </w:r>
      <w:proofErr w:type="spellEnd"/>
      <w:r>
        <w:t>(</w:t>
      </w:r>
      <w:proofErr w:type="spellStart"/>
      <w:r>
        <w:t>r'D</w:t>
      </w:r>
      <w:proofErr w:type="spellEnd"/>
      <w:r>
        <w:t>:\Users\91805\Documents\Punit Docs\</w:t>
      </w:r>
      <w:proofErr w:type="spellStart"/>
      <w:r>
        <w:t>semster</w:t>
      </w:r>
      <w:proofErr w:type="spellEnd"/>
      <w:r>
        <w:t xml:space="preserve"> 2\project image processsing\dataset1.csv')</w:t>
      </w:r>
    </w:p>
    <w:p w:rsidR="00BD1D90" w:rsidRDefault="00BD1D90" w:rsidP="00BD1D90">
      <w:r>
        <w:t xml:space="preserve">dataset2 = </w:t>
      </w:r>
      <w:proofErr w:type="spellStart"/>
      <w:proofErr w:type="gramStart"/>
      <w:r>
        <w:t>pd.read</w:t>
      </w:r>
      <w:proofErr w:type="gramEnd"/>
      <w:r>
        <w:t>_csv</w:t>
      </w:r>
      <w:proofErr w:type="spellEnd"/>
      <w:r>
        <w:t>(</w:t>
      </w:r>
      <w:proofErr w:type="spellStart"/>
      <w:r>
        <w:t>r'D</w:t>
      </w:r>
      <w:proofErr w:type="spellEnd"/>
      <w:r>
        <w:t>:\Users\91805\Documents\Punit Docs\</w:t>
      </w:r>
      <w:proofErr w:type="spellStart"/>
      <w:r>
        <w:t>semster</w:t>
      </w:r>
      <w:proofErr w:type="spellEnd"/>
      <w:r>
        <w:t xml:space="preserve"> 2\project image processsing\dataset2.csv')</w:t>
      </w:r>
    </w:p>
    <w:p w:rsidR="00BD1D90" w:rsidRDefault="00BD1D90" w:rsidP="00BD1D90"/>
    <w:p w:rsidR="00BD1D90" w:rsidRDefault="00BD1D90" w:rsidP="00BD1D90">
      <w:r>
        <w:t># Access and print the data in dataset1</w:t>
      </w:r>
    </w:p>
    <w:p w:rsidR="00BD1D90" w:rsidRDefault="00BD1D90" w:rsidP="00BD1D90">
      <w:proofErr w:type="gramStart"/>
      <w:r>
        <w:t>print(</w:t>
      </w:r>
      <w:proofErr w:type="gramEnd"/>
      <w:r>
        <w:t>"Dataset 1:")</w:t>
      </w:r>
    </w:p>
    <w:p w:rsidR="00BD1D90" w:rsidRDefault="00BD1D90" w:rsidP="00BD1D90">
      <w:proofErr w:type="gramStart"/>
      <w:r>
        <w:t>print(</w:t>
      </w:r>
      <w:proofErr w:type="gramEnd"/>
      <w:r>
        <w:t>dataset1.head())</w:t>
      </w:r>
    </w:p>
    <w:p w:rsidR="00BD1D90" w:rsidRDefault="00BD1D90" w:rsidP="00BD1D90"/>
    <w:p w:rsidR="00BD1D90" w:rsidRDefault="00BD1D90" w:rsidP="00BD1D90">
      <w:r>
        <w:t># Access and print the data in dataset2</w:t>
      </w:r>
    </w:p>
    <w:p w:rsidR="00BD1D90" w:rsidRDefault="00BD1D90" w:rsidP="00BD1D90">
      <w:proofErr w:type="gramStart"/>
      <w:r>
        <w:t>print(</w:t>
      </w:r>
      <w:proofErr w:type="gramEnd"/>
      <w:r>
        <w:t>"Dataset 2:")</w:t>
      </w:r>
    </w:p>
    <w:p w:rsidR="00BD1D90" w:rsidRDefault="00BD1D90" w:rsidP="00BD1D90">
      <w:proofErr w:type="gramStart"/>
      <w:r>
        <w:t>print(</w:t>
      </w:r>
      <w:proofErr w:type="gramEnd"/>
      <w:r>
        <w:t>dataset2.head())</w:t>
      </w:r>
    </w:p>
    <w:p w:rsidR="00BD1D90" w:rsidRDefault="00BD1D90" w:rsidP="00BD1D90"/>
    <w:p w:rsidR="003A286C" w:rsidRDefault="003A286C" w:rsidP="00BD1D90"/>
    <w:p w:rsidR="008E59A1" w:rsidRDefault="008E59A1">
      <w:r>
        <w:br w:type="page"/>
      </w:r>
    </w:p>
    <w:p w:rsidR="003A286C" w:rsidRDefault="003A286C" w:rsidP="00BD1D90"/>
    <w:p w:rsidR="003A286C" w:rsidRDefault="003A286C" w:rsidP="00BD1D90"/>
    <w:p w:rsidR="00BD1D90" w:rsidRDefault="00BD1D90" w:rsidP="00BD1D90"/>
    <w:p w:rsidR="00BD1D90" w:rsidRPr="003A286C" w:rsidRDefault="00BD1D90" w:rsidP="00BD1D90">
      <w:pPr>
        <w:rPr>
          <w:color w:val="FFC000"/>
          <w:sz w:val="32"/>
          <w:szCs w:val="32"/>
        </w:rPr>
      </w:pPr>
      <w:r w:rsidRPr="003A286C">
        <w:rPr>
          <w:color w:val="FFC000"/>
          <w:sz w:val="32"/>
          <w:szCs w:val="32"/>
        </w:rPr>
        <w:t>PROCESSED IMAGE</w:t>
      </w:r>
    </w:p>
    <w:p w:rsidR="003A286C" w:rsidRDefault="003A286C" w:rsidP="00BD1D90"/>
    <w:p w:rsidR="003A286C" w:rsidRDefault="003A286C" w:rsidP="00BD1D90"/>
    <w:p w:rsidR="003A286C" w:rsidRDefault="003A286C" w:rsidP="00BD1D90">
      <w:r w:rsidRPr="003A286C">
        <w:rPr>
          <w:color w:val="7030A0"/>
        </w:rPr>
        <w:t xml:space="preserve">Stubble Burning Identified                                                          No Stubble burning </w:t>
      </w:r>
    </w:p>
    <w:p w:rsidR="00BD1D90" w:rsidRDefault="00BD1D90" w:rsidP="00BD1D90"/>
    <w:p w:rsidR="003A286C" w:rsidRDefault="003A286C" w:rsidP="00BD1D90">
      <w:r>
        <w:t xml:space="preserve"> </w:t>
      </w:r>
      <w:r w:rsidRPr="00BD1D90">
        <w:rPr>
          <w:noProof/>
        </w:rPr>
        <w:drawing>
          <wp:inline distT="0" distB="0" distL="0" distR="0" wp14:anchorId="12C4BC57" wp14:editId="207A2063">
            <wp:extent cx="1847850" cy="12229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96156" cy="125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                       </w:t>
      </w:r>
      <w:r w:rsidRPr="003A286C">
        <w:rPr>
          <w:noProof/>
        </w:rPr>
        <w:drawing>
          <wp:inline distT="0" distB="0" distL="0" distR="0" wp14:anchorId="3F9C764A" wp14:editId="319F8888">
            <wp:extent cx="2012950" cy="118110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13083" cy="118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</w:p>
    <w:p w:rsidR="003A286C" w:rsidRDefault="003A286C" w:rsidP="00BD1D90">
      <w:r>
        <w:t xml:space="preserve">                          </w:t>
      </w:r>
    </w:p>
    <w:p w:rsidR="003A286C" w:rsidRDefault="003A286C" w:rsidP="00BD1D90">
      <w:r w:rsidRPr="00BD1D90">
        <w:rPr>
          <w:noProof/>
        </w:rPr>
        <w:drawing>
          <wp:inline distT="0" distB="0" distL="0" distR="0" wp14:anchorId="20D94C8C" wp14:editId="4B5A52CB">
            <wp:extent cx="1822450" cy="1209061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26213" cy="121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                         </w:t>
      </w:r>
      <w:r w:rsidRPr="00BD1D90">
        <w:rPr>
          <w:noProof/>
        </w:rPr>
        <w:drawing>
          <wp:inline distT="0" distB="0" distL="0" distR="0" wp14:anchorId="1CAAA67B" wp14:editId="59C18A75">
            <wp:extent cx="1953260" cy="139699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28076" cy="145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</w:t>
      </w:r>
    </w:p>
    <w:p w:rsidR="003A286C" w:rsidRDefault="003A286C" w:rsidP="00BD1D90">
      <w:r>
        <w:t xml:space="preserve"> </w:t>
      </w:r>
    </w:p>
    <w:p w:rsidR="00BD1D90" w:rsidRDefault="003A286C" w:rsidP="00BD1D90">
      <w:r>
        <w:t xml:space="preserve">                                                                                                           </w:t>
      </w:r>
      <w:r w:rsidRPr="003A286C">
        <w:rPr>
          <w:noProof/>
        </w:rPr>
        <w:drawing>
          <wp:inline distT="0" distB="0" distL="0" distR="0" wp14:anchorId="72758396" wp14:editId="19359F00">
            <wp:extent cx="1962150" cy="135720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27529" cy="140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 </w:t>
      </w:r>
    </w:p>
    <w:p w:rsidR="00BD1D90" w:rsidRDefault="00BD1D90" w:rsidP="00BD1D90"/>
    <w:p w:rsidR="00BD1D90" w:rsidRDefault="00BD1D90" w:rsidP="00BD1D90"/>
    <w:p w:rsidR="00BD1D90" w:rsidRDefault="00BD1D90" w:rsidP="00BD1D90"/>
    <w:p w:rsidR="00BD1D90" w:rsidRDefault="00BD1D90" w:rsidP="00BD1D90"/>
    <w:p w:rsidR="008E59A1" w:rsidRDefault="008E59A1">
      <w:r>
        <w:br w:type="page"/>
      </w:r>
    </w:p>
    <w:p w:rsidR="003A286C" w:rsidRDefault="003A286C" w:rsidP="00BD1D90"/>
    <w:p w:rsidR="003A286C" w:rsidRDefault="003A286C" w:rsidP="00BD1D90"/>
    <w:p w:rsidR="003A286C" w:rsidRDefault="003A286C" w:rsidP="00BD1D90">
      <w:r>
        <w:t xml:space="preserve">LIBRARAY </w:t>
      </w:r>
      <w:proofErr w:type="gramStart"/>
      <w:r>
        <w:t>USED :</w:t>
      </w:r>
      <w:proofErr w:type="gramEnd"/>
    </w:p>
    <w:p w:rsidR="003A286C" w:rsidRDefault="003A286C" w:rsidP="00BD1D90"/>
    <w:p w:rsidR="003A286C" w:rsidRDefault="003A286C" w:rsidP="003A286C">
      <w:pPr>
        <w:pStyle w:val="ListParagraph"/>
        <w:numPr>
          <w:ilvl w:val="1"/>
          <w:numId w:val="3"/>
        </w:numPr>
      </w:pPr>
      <w:r>
        <w:t>OPEN CV (for image processing)</w:t>
      </w:r>
    </w:p>
    <w:p w:rsidR="003A286C" w:rsidRDefault="003A286C" w:rsidP="003A286C">
      <w:pPr>
        <w:pStyle w:val="ListParagraph"/>
        <w:numPr>
          <w:ilvl w:val="1"/>
          <w:numId w:val="3"/>
        </w:numPr>
      </w:pPr>
      <w:r>
        <w:t>NUMPY (numerical computation)</w:t>
      </w:r>
    </w:p>
    <w:p w:rsidR="003A286C" w:rsidRDefault="003A286C" w:rsidP="003A286C">
      <w:pPr>
        <w:pStyle w:val="ListParagraph"/>
        <w:numPr>
          <w:ilvl w:val="1"/>
          <w:numId w:val="3"/>
        </w:numPr>
      </w:pPr>
      <w:r>
        <w:t>PANADS (for creating DataFrames for datasets)</w:t>
      </w:r>
    </w:p>
    <w:p w:rsidR="003A286C" w:rsidRDefault="003A286C" w:rsidP="003A286C">
      <w:pPr>
        <w:pStyle w:val="ListParagraph"/>
        <w:ind w:left="1440"/>
      </w:pPr>
    </w:p>
    <w:p w:rsidR="003A286C" w:rsidRDefault="003A286C" w:rsidP="00BD1D90">
      <w:r>
        <w:t xml:space="preserve"> </w:t>
      </w:r>
    </w:p>
    <w:p w:rsidR="003A286C" w:rsidRDefault="003A286C" w:rsidP="00BD1D90">
      <w:r>
        <w:t xml:space="preserve">HOW IT WORKED </w:t>
      </w:r>
    </w:p>
    <w:p w:rsidR="003A286C" w:rsidRDefault="003A286C" w:rsidP="00BD1D90">
      <w:r>
        <w:t xml:space="preserve"> </w:t>
      </w:r>
    </w:p>
    <w:p w:rsidR="003A286C" w:rsidRDefault="003A286C" w:rsidP="00BD1D90">
      <w:r w:rsidRPr="003A286C">
        <w:rPr>
          <w:noProof/>
        </w:rPr>
        <w:drawing>
          <wp:inline distT="0" distB="0" distL="0" distR="0" wp14:anchorId="583C7231" wp14:editId="65F7FD61">
            <wp:extent cx="6858000" cy="7213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A27" w:rsidRDefault="003A6A27" w:rsidP="00BD1D90"/>
    <w:p w:rsidR="003A6A27" w:rsidRDefault="003A6A27" w:rsidP="00BD1D90">
      <w:r>
        <w:t xml:space="preserve">Here we created datasets where our final classified result is going to be stored dataset 1 store the burned field while Dataset 2 stored image which are safe </w:t>
      </w:r>
    </w:p>
    <w:p w:rsidR="003A6A27" w:rsidRDefault="003A6A27" w:rsidP="00BD1D90"/>
    <w:p w:rsidR="003A6A27" w:rsidRDefault="003A6A27" w:rsidP="00BD1D90">
      <w:r w:rsidRPr="003A6A27">
        <w:rPr>
          <w:noProof/>
        </w:rPr>
        <w:drawing>
          <wp:inline distT="0" distB="0" distL="0" distR="0" wp14:anchorId="0A153794" wp14:editId="437070EB">
            <wp:extent cx="6820251" cy="166378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20251" cy="166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A27" w:rsidRDefault="003A6A27" w:rsidP="00BD1D90">
      <w:r>
        <w:t xml:space="preserve"> </w:t>
      </w:r>
    </w:p>
    <w:p w:rsidR="003A6A27" w:rsidRDefault="003A6A27" w:rsidP="00BD1D90">
      <w:r>
        <w:t>Here we are uploading our image from form our set using for loop and then we converted it into</w:t>
      </w:r>
    </w:p>
    <w:p w:rsidR="003A6A27" w:rsidRDefault="003A6A27" w:rsidP="00BD1D90">
      <w:r>
        <w:t xml:space="preserve"> Gray Image </w:t>
      </w:r>
      <w:proofErr w:type="gramStart"/>
      <w:r>
        <w:t>using  .</w:t>
      </w:r>
      <w:proofErr w:type="gramEnd"/>
      <w:r>
        <w:t xml:space="preserve"> </w:t>
      </w:r>
      <w:proofErr w:type="spellStart"/>
      <w:r w:rsidRPr="003A6A27">
        <w:rPr>
          <w:color w:val="FF0000"/>
        </w:rPr>
        <w:t>cvt</w:t>
      </w:r>
      <w:proofErr w:type="spellEnd"/>
      <w:r w:rsidRPr="003A6A27">
        <w:rPr>
          <w:color w:val="FF0000"/>
        </w:rPr>
        <w:t xml:space="preserve"> Color</w:t>
      </w:r>
      <w:r>
        <w:t xml:space="preserve">  using </w:t>
      </w:r>
      <w:r w:rsidRPr="003A6A27">
        <w:rPr>
          <w:color w:val="00B050"/>
        </w:rPr>
        <w:t>cv2.BGR2GRAY.</w:t>
      </w:r>
    </w:p>
    <w:p w:rsidR="003A6A27" w:rsidRDefault="003A6A27" w:rsidP="00BD1D90">
      <w:r>
        <w:t xml:space="preserve">After converting it using </w:t>
      </w:r>
      <w:r w:rsidRPr="003A6A27">
        <w:rPr>
          <w:color w:val="FF0000"/>
        </w:rPr>
        <w:t xml:space="preserve">cv2.threshold </w:t>
      </w:r>
      <w:r>
        <w:t xml:space="preserve">we converted into threshold image using </w:t>
      </w:r>
      <w:r w:rsidRPr="003A6A27">
        <w:rPr>
          <w:color w:val="00B050"/>
        </w:rPr>
        <w:t xml:space="preserve">cv2.THRESH_BINARY </w:t>
      </w:r>
      <w:r>
        <w:t xml:space="preserve">so that we can draw contour in our burned </w:t>
      </w:r>
      <w:proofErr w:type="gramStart"/>
      <w:r>
        <w:t>field ,After</w:t>
      </w:r>
      <w:proofErr w:type="gramEnd"/>
      <w:r>
        <w:t xml:space="preserve"> that  we draw contours .</w:t>
      </w:r>
    </w:p>
    <w:p w:rsidR="003A6A27" w:rsidRDefault="003A6A27" w:rsidP="00BD1D90"/>
    <w:p w:rsidR="00870722" w:rsidRDefault="00870722" w:rsidP="00BD1D90">
      <w:r w:rsidRPr="00870722">
        <w:rPr>
          <w:noProof/>
        </w:rPr>
        <w:drawing>
          <wp:inline distT="0" distB="0" distL="0" distR="0" wp14:anchorId="73EE868F" wp14:editId="1020C6CC">
            <wp:extent cx="6858000" cy="7867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722" w:rsidRDefault="00870722" w:rsidP="00BD1D90"/>
    <w:p w:rsidR="00870722" w:rsidRDefault="00870722" w:rsidP="00BD1D90">
      <w:r>
        <w:t xml:space="preserve"> Here we than filter our Noise by setting Threshold Area. Noise like shadow, trees, other Flora and </w:t>
      </w:r>
      <w:proofErr w:type="gramStart"/>
      <w:r>
        <w:t>fauna .</w:t>
      </w:r>
      <w:proofErr w:type="gramEnd"/>
      <w:r>
        <w:t xml:space="preserve"> Here we set Threshold area as 1000 pixels, and Draw our contours </w:t>
      </w:r>
    </w:p>
    <w:p w:rsidR="003A6A27" w:rsidRDefault="003A6A27" w:rsidP="00BD1D90">
      <w:r w:rsidRPr="003A6A27">
        <w:rPr>
          <w:noProof/>
        </w:rPr>
        <w:lastRenderedPageBreak/>
        <w:drawing>
          <wp:inline distT="0" distB="0" distL="0" distR="0" wp14:anchorId="2D6FE13B" wp14:editId="4AB578D5">
            <wp:extent cx="5740695" cy="229246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0695" cy="229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A27" w:rsidRDefault="003A6A27" w:rsidP="00BD1D90"/>
    <w:p w:rsidR="00870722" w:rsidRDefault="00870722" w:rsidP="00BD1D90"/>
    <w:p w:rsidR="003A6A27" w:rsidRDefault="003A6A27" w:rsidP="00BD1D90">
      <w:proofErr w:type="gramStart"/>
      <w:r>
        <w:t>Finally</w:t>
      </w:r>
      <w:proofErr w:type="gramEnd"/>
      <w:r>
        <w:t xml:space="preserve"> we classified the image into 2 subsets and put the in their respective </w:t>
      </w:r>
      <w:r w:rsidR="00870722">
        <w:t>Datasets.</w:t>
      </w:r>
      <w:r>
        <w:t xml:space="preserve"> </w:t>
      </w:r>
    </w:p>
    <w:p w:rsidR="00870722" w:rsidRDefault="00870722" w:rsidP="00BD1D90">
      <w:r>
        <w:t>And displayed our image in group of 3.</w:t>
      </w:r>
    </w:p>
    <w:p w:rsidR="00870722" w:rsidRDefault="00870722" w:rsidP="00BD1D90"/>
    <w:sectPr w:rsidR="00870722" w:rsidSect="00E74B29">
      <w:footerReference w:type="even" r:id="rId23"/>
      <w:footerReference w:type="default" r:id="rId24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97906" w:rsidRDefault="00597906" w:rsidP="00E74B29">
      <w:r>
        <w:separator/>
      </w:r>
    </w:p>
  </w:endnote>
  <w:endnote w:type="continuationSeparator" w:id="0">
    <w:p w:rsidR="00597906" w:rsidRDefault="00597906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:rsidTr="006709F1">
      <w:tc>
        <w:tcPr>
          <w:tcW w:w="1079" w:type="dxa"/>
        </w:tcPr>
        <w:p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:rsidR="00E74B29" w:rsidRPr="00874FE7" w:rsidRDefault="00597906" w:rsidP="006709F1">
          <w:pPr>
            <w:pStyle w:val="Footer"/>
          </w:pPr>
          <w:sdt>
            <w:sdtPr>
              <w:id w:val="707152945"/>
              <w:placeholder>
                <w:docPart w:val="CE15B0C313F146608FCEC1F87D5F58A1"/>
              </w:placeholder>
              <w:temporary/>
              <w:showingPlcHdr/>
              <w15:appearance w15:val="hidden"/>
            </w:sdtPr>
            <w:sdtEndPr/>
            <w:sdtContent>
              <w:r w:rsidR="00837914" w:rsidRPr="006709F1">
                <w:t>REPORT TITLE</w:t>
              </w:r>
            </w:sdtContent>
          </w:sdt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EndPr>
            <w:rPr>
              <w:rStyle w:val="PageNumber"/>
            </w:rPr>
          </w:sdtEndPr>
          <w:sdtContent>
            <w:p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:rsidR="00E74B29" w:rsidRPr="00E74B29" w:rsidRDefault="00E74B29" w:rsidP="006709F1">
          <w:pPr>
            <w:pStyle w:val="Footer"/>
          </w:pPr>
        </w:p>
      </w:tc>
    </w:tr>
  </w:tbl>
  <w:p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97906" w:rsidRDefault="00597906" w:rsidP="00E74B29">
      <w:r>
        <w:separator/>
      </w:r>
    </w:p>
  </w:footnote>
  <w:footnote w:type="continuationSeparator" w:id="0">
    <w:p w:rsidR="00597906" w:rsidRDefault="00597906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6B51742"/>
    <w:multiLevelType w:val="multilevel"/>
    <w:tmpl w:val="0D5E55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A836072"/>
    <w:multiLevelType w:val="multilevel"/>
    <w:tmpl w:val="8300F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3A12F0E"/>
    <w:multiLevelType w:val="multilevel"/>
    <w:tmpl w:val="EAFE9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removePersonalInformation/>
  <w:removeDateAndTime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29FE"/>
    <w:rsid w:val="00086FA5"/>
    <w:rsid w:val="000E4641"/>
    <w:rsid w:val="00151F66"/>
    <w:rsid w:val="00177F8D"/>
    <w:rsid w:val="00185F4A"/>
    <w:rsid w:val="002C1F80"/>
    <w:rsid w:val="002D2200"/>
    <w:rsid w:val="003A286C"/>
    <w:rsid w:val="003A6A27"/>
    <w:rsid w:val="0040564B"/>
    <w:rsid w:val="004743B4"/>
    <w:rsid w:val="0048120C"/>
    <w:rsid w:val="004909D9"/>
    <w:rsid w:val="00521481"/>
    <w:rsid w:val="00597906"/>
    <w:rsid w:val="006129FE"/>
    <w:rsid w:val="00665110"/>
    <w:rsid w:val="006709F1"/>
    <w:rsid w:val="006771CF"/>
    <w:rsid w:val="006C60E6"/>
    <w:rsid w:val="00837914"/>
    <w:rsid w:val="00870722"/>
    <w:rsid w:val="00874FE7"/>
    <w:rsid w:val="008A59A9"/>
    <w:rsid w:val="008C78FC"/>
    <w:rsid w:val="008E59A1"/>
    <w:rsid w:val="00952F7D"/>
    <w:rsid w:val="0095496A"/>
    <w:rsid w:val="009A38BA"/>
    <w:rsid w:val="00B43E11"/>
    <w:rsid w:val="00BD1D90"/>
    <w:rsid w:val="00BE3B90"/>
    <w:rsid w:val="00C755AB"/>
    <w:rsid w:val="00D43125"/>
    <w:rsid w:val="00D66A3A"/>
    <w:rsid w:val="00D919BE"/>
    <w:rsid w:val="00DF198B"/>
    <w:rsid w:val="00E74B29"/>
    <w:rsid w:val="00F50791"/>
    <w:rsid w:val="00FB2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E8783F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ListParagraph">
    <w:name w:val="List Paragraph"/>
    <w:basedOn w:val="Normal"/>
    <w:uiPriority w:val="34"/>
    <w:semiHidden/>
    <w:qFormat/>
    <w:rsid w:val="003A286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280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38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1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jpg"/><Relationship Id="rId18" Type="http://schemas.openxmlformats.org/officeDocument/2006/relationships/image" Target="media/image9.png"/><Relationship Id="rId26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24" Type="http://schemas.openxmlformats.org/officeDocument/2006/relationships/footer" Target="footer2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footer" Target="footer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ll(jsc)\AppData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C76C6E55B95B4F29A9560600F30D751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3B644AF-4043-4BA9-9E1E-F40F9FD1774E}"/>
      </w:docPartPr>
      <w:docPartBody>
        <w:p w:rsidR="003865EB" w:rsidRDefault="00DF3EF9">
          <w:pPr>
            <w:pStyle w:val="C76C6E55B95B4F29A9560600F30D751A"/>
          </w:pPr>
          <w:r w:rsidRPr="00DF198B">
            <w:t>—</w:t>
          </w:r>
        </w:p>
      </w:docPartBody>
    </w:docPart>
    <w:docPart>
      <w:docPartPr>
        <w:name w:val="4B5F3E5CF943491A80E537413F825F4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550264F-B76B-4BF8-944D-BD83D74934B8}"/>
      </w:docPartPr>
      <w:docPartBody>
        <w:p w:rsidR="003865EB" w:rsidRDefault="00DF3EF9">
          <w:pPr>
            <w:pStyle w:val="4B5F3E5CF943491A80E537413F825F46"/>
          </w:pPr>
          <w:r w:rsidRPr="00DF198B">
            <w:t>—</w:t>
          </w:r>
        </w:p>
      </w:docPartBody>
    </w:docPart>
    <w:docPart>
      <w:docPartPr>
        <w:name w:val="328AF7BDD80943D7A7094BD6E6416C5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F6EC60F-4D1D-445C-8E81-3FCE04D5EA4B}"/>
      </w:docPartPr>
      <w:docPartBody>
        <w:p w:rsidR="003865EB" w:rsidRDefault="00DF3EF9">
          <w:pPr>
            <w:pStyle w:val="328AF7BDD80943D7A7094BD6E6416C5B"/>
          </w:pPr>
          <w:r w:rsidRPr="00E74B29">
            <w:t>INSTRUCTIONS</w:t>
          </w:r>
        </w:p>
      </w:docPartBody>
    </w:docPart>
    <w:docPart>
      <w:docPartPr>
        <w:name w:val="774B936189F749B78DC66E02C002770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F9ACCDD-0487-480A-A0B9-1DF94037CAF9}"/>
      </w:docPartPr>
      <w:docPartBody>
        <w:p w:rsidR="003865EB" w:rsidRDefault="00DF3EF9">
          <w:pPr>
            <w:pStyle w:val="774B936189F749B78DC66E02C0027705"/>
          </w:pPr>
          <w:r w:rsidRPr="0048120C">
            <w:t>THE PROCESS</w:t>
          </w:r>
        </w:p>
      </w:docPartBody>
    </w:docPart>
    <w:docPart>
      <w:docPartPr>
        <w:name w:val="CE15B0C313F146608FCEC1F87D5F58A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B8D4223-0C8B-4FAA-AC3C-95A8C41452F1}"/>
      </w:docPartPr>
      <w:docPartBody>
        <w:p w:rsidR="003865EB" w:rsidRDefault="00DF3EF9">
          <w:pPr>
            <w:pStyle w:val="CE15B0C313F146608FCEC1F87D5F58A1"/>
          </w:pPr>
          <w:r w:rsidRPr="0048120C">
            <w:t>Lorem Ipsum is simply dummy text of the printing and typesetting industry.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3EF9"/>
    <w:rsid w:val="003865EB"/>
    <w:rsid w:val="00D5441D"/>
    <w:rsid w:val="00DF3E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2D366DDD4A945CFB378055B5953613E">
    <w:name w:val="02D366DDD4A945CFB378055B5953613E"/>
  </w:style>
  <w:style w:type="paragraph" w:customStyle="1" w:styleId="F3ACFE9D6CAC443FAA8B23C5147D3072">
    <w:name w:val="F3ACFE9D6CAC443FAA8B23C5147D3072"/>
  </w:style>
  <w:style w:type="paragraph" w:customStyle="1" w:styleId="015BD7A0155443288B9F83F38E2B4E0B">
    <w:name w:val="015BD7A0155443288B9F83F38E2B4E0B"/>
  </w:style>
  <w:style w:type="paragraph" w:customStyle="1" w:styleId="C76C6E55B95B4F29A9560600F30D751A">
    <w:name w:val="C76C6E55B95B4F29A9560600F30D751A"/>
  </w:style>
  <w:style w:type="paragraph" w:customStyle="1" w:styleId="9728D44EC03546EB8AFF3CAA43D27C27">
    <w:name w:val="9728D44EC03546EB8AFF3CAA43D27C27"/>
  </w:style>
  <w:style w:type="paragraph" w:customStyle="1" w:styleId="4B5F3E5CF943491A80E537413F825F46">
    <w:name w:val="4B5F3E5CF943491A80E537413F825F46"/>
  </w:style>
  <w:style w:type="paragraph" w:customStyle="1" w:styleId="72F739051192478C90ED7581A6E7DA36">
    <w:name w:val="72F739051192478C90ED7581A6E7DA36"/>
  </w:style>
  <w:style w:type="paragraph" w:customStyle="1" w:styleId="328AF7BDD80943D7A7094BD6E6416C5B">
    <w:name w:val="328AF7BDD80943D7A7094BD6E6416C5B"/>
  </w:style>
  <w:style w:type="paragraph" w:customStyle="1" w:styleId="Text">
    <w:name w:val="Text"/>
    <w:basedOn w:val="Normal"/>
    <w:uiPriority w:val="5"/>
    <w:qFormat/>
    <w:pPr>
      <w:spacing w:after="0" w:line="240" w:lineRule="auto"/>
    </w:pPr>
    <w:rPr>
      <w:rFonts w:eastAsiaTheme="minorHAnsi"/>
      <w:sz w:val="28"/>
      <w:szCs w:val="28"/>
    </w:rPr>
  </w:style>
  <w:style w:type="paragraph" w:customStyle="1" w:styleId="5CCD01BF70A248788CFE1CE536581FA4">
    <w:name w:val="5CCD01BF70A248788CFE1CE536581FA4"/>
  </w:style>
  <w:style w:type="paragraph" w:customStyle="1" w:styleId="774B936189F749B78DC66E02C0027705">
    <w:name w:val="774B936189F749B78DC66E02C0027705"/>
  </w:style>
  <w:style w:type="paragraph" w:customStyle="1" w:styleId="DBF39C858FED46A2820D19D9E24488A4">
    <w:name w:val="DBF39C858FED46A2820D19D9E24488A4"/>
  </w:style>
  <w:style w:type="paragraph" w:customStyle="1" w:styleId="4382724ABB6A40E182382058E85191B3">
    <w:name w:val="4382724ABB6A40E182382058E85191B3"/>
  </w:style>
  <w:style w:type="paragraph" w:customStyle="1" w:styleId="B3D6B449E7504FC29FD43991E657C02A">
    <w:name w:val="B3D6B449E7504FC29FD43991E657C02A"/>
  </w:style>
  <w:style w:type="paragraph" w:customStyle="1" w:styleId="9FC116998672499198C485A648B226A6">
    <w:name w:val="9FC116998672499198C485A648B226A6"/>
  </w:style>
  <w:style w:type="paragraph" w:customStyle="1" w:styleId="1488BFD86ED14EE49565428FB244FD99">
    <w:name w:val="1488BFD86ED14EE49565428FB244FD99"/>
  </w:style>
  <w:style w:type="paragraph" w:customStyle="1" w:styleId="CE15B0C313F146608FCEC1F87D5F58A1">
    <w:name w:val="CE15B0C313F146608FCEC1F87D5F58A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</Template>
  <TotalTime>0</TotalTime>
  <Pages>11</Pages>
  <Words>1353</Words>
  <Characters>7713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2023-07-13T14:48:00Z</dcterms:created>
  <dcterms:modified xsi:type="dcterms:W3CDTF">2023-07-14T14:55:00Z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